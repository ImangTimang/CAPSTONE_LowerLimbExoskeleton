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2B0AF028" w14:textId="77777777" w:rsidTr="00A43A5B">
        <w:trPr>
          <w:cantSplit/>
          <w:trHeight w:val="4488"/>
        </w:trPr>
        <w:tc>
          <w:tcPr>
            <w:tcW w:w="6285" w:type="dxa"/>
          </w:tcPr>
          <w:p w14:paraId="380BA124" w14:textId="778AB675" w:rsidR="00F448BC" w:rsidRDefault="00C66DE3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868CC9" wp14:editId="08CD2304">
                  <wp:extent cx="3853815" cy="1710055"/>
                  <wp:effectExtent l="0" t="0" r="0" b="4445"/>
                  <wp:docPr id="108955735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557358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7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1DA007D8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3131AEE1" w14:textId="5A4167B6" w:rsidR="00B77317" w:rsidRPr="00CD1539" w:rsidRDefault="00C66DE3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Hip Part</w:t>
                  </w:r>
                </w:p>
                <w:p w14:paraId="5A0ECE8B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05169E6A" w14:textId="49493549" w:rsidR="00B77317" w:rsidRPr="00CD1539" w:rsidRDefault="00C66DE3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Saturday, April 12,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4FC7FBE8" w14:textId="21B29FB3" w:rsidR="00B77317" w:rsidRPr="00CD1539" w:rsidRDefault="00C66DE3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at 660N</w:t>
                  </w:r>
                </w:p>
                <w:p w14:paraId="4617E459" w14:textId="0B033CE0" w:rsidR="00B77317" w:rsidRPr="006A441F" w:rsidRDefault="00C66DE3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0F6F0A66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1F59B752" w14:textId="25C4EE8D" w:rsidR="00B77317" w:rsidRDefault="00C66DE3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54F24F70" w14:textId="28D7CD03" w:rsidR="00C66DE3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5358765" w:history="1">
                        <w:r w:rsidR="00C66DE3" w:rsidRPr="00A14192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C66DE3">
                          <w:rPr>
                            <w:noProof/>
                            <w:webHidden/>
                          </w:rPr>
                          <w:tab/>
                        </w:r>
                        <w:r w:rsidR="00C66DE3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C66DE3">
                          <w:rPr>
                            <w:noProof/>
                            <w:webHidden/>
                          </w:rPr>
                          <w:instrText xml:space="preserve"> PAGEREF _Toc195358765 \h </w:instrText>
                        </w:r>
                        <w:r w:rsidR="00C66DE3">
                          <w:rPr>
                            <w:noProof/>
                            <w:webHidden/>
                          </w:rPr>
                        </w:r>
                        <w:r w:rsidR="00C66DE3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66DE3">
                          <w:rPr>
                            <w:noProof/>
                            <w:webHidden/>
                          </w:rPr>
                          <w:t>1</w:t>
                        </w:r>
                        <w:r w:rsidR="00C66DE3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EDE548D" w14:textId="0909379E" w:rsidR="00C66DE3" w:rsidRDefault="00C66DE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358766" w:history="1">
                        <w:r w:rsidRPr="00A14192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_Toc195358766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25E8F65" w14:textId="59432A83" w:rsidR="00C66DE3" w:rsidRDefault="00C66DE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358767" w:history="1">
                        <w:r w:rsidRPr="00A14192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_Toc195358767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0AFFE5D" w14:textId="6438AF09" w:rsidR="00C66DE3" w:rsidRDefault="00C66DE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358768" w:history="1">
                        <w:r w:rsidRPr="00A14192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_Toc195358768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ABE2C78" w14:textId="3C3B8D23" w:rsidR="00C66DE3" w:rsidRDefault="00C66DE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358769" w:history="1">
                        <w:r w:rsidRPr="00A14192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_Toc195358769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CBCED02" w14:textId="56265E98" w:rsidR="00C66DE3" w:rsidRDefault="00C66DE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358770" w:history="1">
                        <w:r w:rsidRPr="00A14192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_Toc195358770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6DD3168" w14:textId="42B41DC9" w:rsidR="00C66DE3" w:rsidRDefault="00C66DE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358771" w:history="1">
                        <w:r w:rsidRPr="00A14192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_Toc195358771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EBD27CA" w14:textId="04654132" w:rsidR="00C66DE3" w:rsidRDefault="00C66DE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358772" w:history="1">
                        <w:r w:rsidRPr="00A14192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_Toc195358772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9AC5562" w14:textId="60E7977C" w:rsidR="00C66DE3" w:rsidRDefault="00C66DE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358773" w:history="1">
                        <w:r w:rsidRPr="00A14192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_Toc195358773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3548B1D" w14:textId="5BDBA147" w:rsidR="00C66DE3" w:rsidRDefault="00C66DE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358774" w:history="1">
                        <w:r w:rsidRPr="00A14192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_Toc195358774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D698A57" w14:textId="0A7735E3" w:rsidR="00C66DE3" w:rsidRDefault="00C66DE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358775" w:history="1">
                        <w:r w:rsidRPr="00A14192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_Toc195358775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4ECE4ED" w14:textId="70BA2F1B" w:rsidR="00C66DE3" w:rsidRDefault="00C66DE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358776" w:history="1">
                        <w:r w:rsidRPr="00A14192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_Toc195358776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F173036" w14:textId="693DE822" w:rsidR="00C66DE3" w:rsidRDefault="00C66DE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358777" w:history="1">
                        <w:r w:rsidRPr="00A14192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_Toc195358777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7A178D5" w14:textId="4A78F0B1" w:rsidR="00C66DE3" w:rsidRDefault="00C66DE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358778" w:history="1">
                        <w:r w:rsidRPr="00A14192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_Toc195358778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8A56ED4" w14:textId="4AB3CD1D" w:rsidR="00C66DE3" w:rsidRDefault="00C66DE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358779" w:history="1">
                        <w:r w:rsidRPr="00A14192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_Toc195358779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D9980A0" w14:textId="3CA2961E" w:rsidR="00C66DE3" w:rsidRDefault="00C66DE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358780" w:history="1">
                        <w:r w:rsidRPr="00A14192">
                          <w:rPr>
                            <w:rStyle w:val="Hyperlink"/>
                            <w:noProof/>
                          </w:rPr>
                          <w:t>Appendix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_Toc195358780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FDA9410" w14:textId="24E84A27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31EEA3B4" w14:textId="77777777" w:rsidR="00F448BC" w:rsidRDefault="00F448BC" w:rsidP="00A5373F"/>
        </w:tc>
      </w:tr>
      <w:tr w:rsidR="00F448BC" w14:paraId="1FB0A175" w14:textId="77777777" w:rsidTr="00BE081A">
        <w:trPr>
          <w:cantSplit/>
          <w:trHeight w:val="3924"/>
        </w:trPr>
        <w:tc>
          <w:tcPr>
            <w:tcW w:w="6285" w:type="dxa"/>
          </w:tcPr>
          <w:p w14:paraId="5DABF81C" w14:textId="1B74CD39" w:rsidR="00C27B5D" w:rsidRDefault="00C66DE3" w:rsidP="00C27B5D">
            <w:pPr>
              <w:pStyle w:val="Heading1"/>
            </w:pPr>
            <w:bookmarkStart w:id="0" w:name="_Toc195358765"/>
            <w:r>
              <w:t>Description</w:t>
            </w:r>
            <w:bookmarkEnd w:id="0"/>
          </w:p>
          <w:p w14:paraId="295A3240" w14:textId="5ACD410A" w:rsidR="00F448BC" w:rsidRPr="00E65D6E" w:rsidRDefault="00C66DE3" w:rsidP="00FF408C">
            <w:r>
              <w:t>No Data</w:t>
            </w:r>
          </w:p>
        </w:tc>
        <w:tc>
          <w:tcPr>
            <w:tcW w:w="4713" w:type="dxa"/>
            <w:vMerge/>
          </w:tcPr>
          <w:p w14:paraId="04468032" w14:textId="77777777" w:rsidR="00F448BC" w:rsidRPr="00A33AA4" w:rsidRDefault="00F448BC" w:rsidP="00840CC7">
            <w:pPr>
              <w:pStyle w:val="TOC3"/>
            </w:pPr>
          </w:p>
        </w:tc>
      </w:tr>
    </w:tbl>
    <w:p w14:paraId="562ECE2F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4E76BFDD" w14:textId="77777777" w:rsidTr="00DD03CF">
        <w:tc>
          <w:tcPr>
            <w:tcW w:w="11016" w:type="dxa"/>
          </w:tcPr>
          <w:p w14:paraId="5CA8C241" w14:textId="66DAED28" w:rsidR="00343025" w:rsidRDefault="00C66DE3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5358766"/>
            <w:r>
              <w:lastRenderedPageBreak/>
              <w:t>Assumptions</w:t>
            </w:r>
            <w:bookmarkEnd w:id="4"/>
          </w:p>
          <w:p w14:paraId="5C0532B2" w14:textId="079974B2" w:rsidR="00A96F2C" w:rsidRDefault="00A96F2C" w:rsidP="00A96F2C"/>
        </w:tc>
      </w:tr>
    </w:tbl>
    <w:p w14:paraId="3CAB5C06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16816D8F" w14:textId="77777777" w:rsidTr="00ED5A01">
        <w:tc>
          <w:tcPr>
            <w:tcW w:w="11016" w:type="dxa"/>
          </w:tcPr>
          <w:p w14:paraId="14F62ABF" w14:textId="1C19C946" w:rsidR="00FF408C" w:rsidRDefault="00C66DE3" w:rsidP="00FF408C">
            <w:pPr>
              <w:pStyle w:val="Heading1"/>
            </w:pPr>
            <w:bookmarkStart w:id="5" w:name="_Toc195358767"/>
            <w:r>
              <w:lastRenderedPageBreak/>
              <w:t>Model Information</w:t>
            </w:r>
            <w:bookmarkEnd w:id="5"/>
          </w:p>
          <w:p w14:paraId="42D2AFB0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69D9A21B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5D6DAC40" w14:textId="77777777" w:rsidTr="00077EA0">
                    <w:tc>
                      <w:tcPr>
                        <w:tcW w:w="8640" w:type="dxa"/>
                      </w:tcPr>
                      <w:p w14:paraId="27AAC5A9" w14:textId="4603B83C" w:rsidR="00077EA0" w:rsidRDefault="00C66DE3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17BFC2D2" wp14:editId="104A2DD6">
                              <wp:extent cx="5349240" cy="2373630"/>
                              <wp:effectExtent l="0" t="0" r="3810" b="7620"/>
                              <wp:docPr id="1539561562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39561562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3736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375F482" w14:textId="1B9B933C" w:rsidR="00C16188" w:rsidRDefault="00C66DE3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Hip Part</w:t>
                  </w:r>
                </w:p>
                <w:p w14:paraId="6F31F039" w14:textId="4DB2250F" w:rsidR="00C16188" w:rsidRDefault="00C66DE3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1C926902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D2CD91F" w14:textId="509F11DA" w:rsidR="00C16188" w:rsidRPr="0044448A" w:rsidRDefault="00C66DE3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71B5D3F8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7D33709" w14:textId="2A7B95C7" w:rsidR="00C16188" w:rsidRDefault="00C66DE3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CF32EC9" w14:textId="0CF64A26" w:rsidR="00C16188" w:rsidRDefault="00C66DE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85698AE" w14:textId="63284DF0" w:rsidR="00C16188" w:rsidRDefault="00C66DE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D2C25E1" w14:textId="4E74A4DB" w:rsidR="00C16188" w:rsidRDefault="00C66DE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66DE3" w14:paraId="39D61B57" w14:textId="77777777" w:rsidTr="004A76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4C48F3" w14:textId="166689E4" w:rsidR="00C66DE3" w:rsidRDefault="00C66DE3" w:rsidP="004A7653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Revolve8</w:t>
                  </w:r>
                </w:p>
                <w:p w14:paraId="53977209" w14:textId="60E635DB" w:rsidR="00C66DE3" w:rsidRPr="0044448A" w:rsidRDefault="00C66DE3" w:rsidP="004A765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AACF769" wp14:editId="719F88A6">
                        <wp:extent cx="1562735" cy="693420"/>
                        <wp:effectExtent l="0" t="0" r="0" b="0"/>
                        <wp:docPr id="1206140582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6140582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693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FEA25A" w14:textId="70EA96CE" w:rsidR="00C66DE3" w:rsidRPr="0044448A" w:rsidRDefault="00C66DE3" w:rsidP="004A76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499A7C" w14:textId="77777777" w:rsidR="00C66DE3" w:rsidRDefault="00C66DE3" w:rsidP="004A76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Mass:0.424141 kg</w:t>
                  </w:r>
                </w:p>
                <w:p w14:paraId="2DD0AF1A" w14:textId="77777777" w:rsidR="00C66DE3" w:rsidRDefault="00C66DE3" w:rsidP="004A76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Volume:0.000157089 m^3</w:t>
                  </w:r>
                </w:p>
                <w:p w14:paraId="06713942" w14:textId="77777777" w:rsidR="00C66DE3" w:rsidRDefault="00C66DE3" w:rsidP="004A76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Density:2,700 kg/m^3</w:t>
                  </w:r>
                </w:p>
                <w:p w14:paraId="78C93A8B" w14:textId="77777777" w:rsidR="00C66DE3" w:rsidRDefault="00C66DE3" w:rsidP="004A76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Weight:4.15659 N</w:t>
                  </w:r>
                </w:p>
                <w:p w14:paraId="0AA743CB" w14:textId="40AE463C" w:rsidR="00C66DE3" w:rsidRPr="0044448A" w:rsidRDefault="00C66DE3" w:rsidP="004A76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C35185" w14:textId="77777777" w:rsidR="00C66DE3" w:rsidRDefault="00C66DE3" w:rsidP="004A76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C:\Users\allen\Documents\GitHub\CAPSTONE_LowerLimbExoskeleton\3D Redesign\Exoskeleton-Recreated Methodology v2.0\SLDPRT\Extension for Hip Part.SLDPRT</w:t>
                  </w:r>
                </w:p>
                <w:p w14:paraId="4DE08834" w14:textId="0D1B0EF2" w:rsidR="00C66DE3" w:rsidRPr="0044448A" w:rsidRDefault="00C66DE3" w:rsidP="004A76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Apr 12 13:36:24 2025</w:t>
                  </w:r>
                </w:p>
              </w:tc>
            </w:tr>
            <w:tr w:rsidR="00C66DE3" w14:paraId="0C50DE64" w14:textId="77777777" w:rsidTr="004A76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E3BA63" w14:textId="723B0BED" w:rsidR="00C66DE3" w:rsidRDefault="00C66DE3" w:rsidP="004A7653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Cut-Extrude9</w:t>
                  </w:r>
                </w:p>
                <w:p w14:paraId="6C724360" w14:textId="772CBDF8" w:rsidR="00C66DE3" w:rsidRPr="0044448A" w:rsidRDefault="00C66DE3" w:rsidP="004A765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A80BE52" wp14:editId="7F79758C">
                        <wp:extent cx="1562735" cy="693420"/>
                        <wp:effectExtent l="0" t="0" r="0" b="0"/>
                        <wp:docPr id="1202604846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260484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693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8FAACA" w14:textId="2BA87446" w:rsidR="00C66DE3" w:rsidRPr="0044448A" w:rsidRDefault="00C66DE3" w:rsidP="004A76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CAB36A" w14:textId="77777777" w:rsidR="00C66DE3" w:rsidRDefault="00C66DE3" w:rsidP="004A76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Mass:1.35813 kg</w:t>
                  </w:r>
                </w:p>
                <w:p w14:paraId="600015B5" w14:textId="77777777" w:rsidR="00C66DE3" w:rsidRDefault="00C66DE3" w:rsidP="004A76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Volume:0.00050301 m^3</w:t>
                  </w:r>
                </w:p>
                <w:p w14:paraId="04A60E92" w14:textId="77777777" w:rsidR="00C66DE3" w:rsidRDefault="00C66DE3" w:rsidP="004A76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Density:2,700 kg/m^3</w:t>
                  </w:r>
                </w:p>
                <w:p w14:paraId="4C0B7CD8" w14:textId="77777777" w:rsidR="00C66DE3" w:rsidRDefault="00C66DE3" w:rsidP="004A76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Weight:13.3096 N</w:t>
                  </w:r>
                </w:p>
                <w:p w14:paraId="0097FD66" w14:textId="7189BC58" w:rsidR="00C66DE3" w:rsidRPr="0044448A" w:rsidRDefault="00C66DE3" w:rsidP="004A76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5BDA6F" w14:textId="77777777" w:rsidR="00C66DE3" w:rsidRDefault="00C66DE3" w:rsidP="004A76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C:\Users\allen\Documents\GitHub\CAPSTONE_LowerLimbExoskeleton\3D Redesign\Exoskeleton-Recreated Methodology v2.0\SLDPRT\Hip Part.SLDPRT</w:t>
                  </w:r>
                </w:p>
                <w:p w14:paraId="61E0E8D3" w14:textId="4BD7B4AE" w:rsidR="00C66DE3" w:rsidRPr="0044448A" w:rsidRDefault="00C66DE3" w:rsidP="004A76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Apr 12 13:36:24 2025</w:t>
                  </w:r>
                </w:p>
              </w:tc>
            </w:tr>
            <w:tr w:rsidR="00C16188" w14:paraId="632AA8A0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91C9E0" w14:textId="78197B47" w:rsidR="00C16188" w:rsidRDefault="00C66DE3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Cut-Extrude9</w:t>
                  </w:r>
                </w:p>
                <w:p w14:paraId="5EFA8F15" w14:textId="7501B40F" w:rsidR="004B3022" w:rsidRPr="0044448A" w:rsidRDefault="00C66DE3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D659617" wp14:editId="47B4D5C3">
                        <wp:extent cx="1562735" cy="693420"/>
                        <wp:effectExtent l="0" t="0" r="0" b="0"/>
                        <wp:docPr id="1508491607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849160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693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500A5F" w14:textId="575B607B" w:rsidR="00C16188" w:rsidRPr="0044448A" w:rsidRDefault="00C66DE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D53A94" w14:textId="77777777" w:rsidR="00C66DE3" w:rsidRDefault="00C66DE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Mass:1.35813 kg</w:t>
                  </w:r>
                </w:p>
                <w:p w14:paraId="09F92E6F" w14:textId="77777777" w:rsidR="00C66DE3" w:rsidRDefault="00C66DE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Volume:0.00050301 m^3</w:t>
                  </w:r>
                </w:p>
                <w:p w14:paraId="6DF83E8A" w14:textId="77777777" w:rsidR="00C66DE3" w:rsidRDefault="00C66DE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Density:2,700 kg/m^3</w:t>
                  </w:r>
                </w:p>
                <w:p w14:paraId="51214F4E" w14:textId="77777777" w:rsidR="00C66DE3" w:rsidRDefault="00C66DE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Weight:13.3096 N</w:t>
                  </w:r>
                </w:p>
                <w:p w14:paraId="12AAAE04" w14:textId="678414DD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7C9C22" w14:textId="77777777" w:rsidR="00C66DE3" w:rsidRDefault="00C66DE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C:\Users\allen\Documents\GitHub\CAPSTONE_LowerLimbExoskeleton\3D Redesign\Exoskeleton-Recreated Methodology v2.0\SLDPRT\Hip Part.SLDPRT</w:t>
                  </w:r>
                </w:p>
                <w:p w14:paraId="38E27837" w14:textId="707EA348" w:rsidR="00C16188" w:rsidRPr="0044448A" w:rsidRDefault="00C66DE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Apr 12 13:36:24 2025</w:t>
                  </w:r>
                </w:p>
              </w:tc>
            </w:tr>
          </w:tbl>
          <w:p w14:paraId="7CC7C299" w14:textId="02EAA817" w:rsidR="00FF408C" w:rsidRDefault="00FF408C" w:rsidP="00A96F2C"/>
        </w:tc>
      </w:tr>
    </w:tbl>
    <w:p w14:paraId="7E54B1BB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337178C3" w14:textId="77777777" w:rsidTr="005E294F">
        <w:tc>
          <w:tcPr>
            <w:tcW w:w="11016" w:type="dxa"/>
          </w:tcPr>
          <w:p w14:paraId="12334846" w14:textId="36D0CA6A" w:rsidR="00B35001" w:rsidRPr="00B35001" w:rsidRDefault="00C66DE3" w:rsidP="00B35001">
            <w:pPr>
              <w:pStyle w:val="Heading1"/>
            </w:pPr>
            <w:bookmarkStart w:id="6" w:name="_Toc195358768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3136"/>
              <w:gridCol w:w="7402"/>
            </w:tblGrid>
            <w:tr w:rsidR="00B35001" w14:paraId="724D99A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686A4A" w14:textId="1D10132E" w:rsidR="00B35001" w:rsidRDefault="00C66DE3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C26FF3" w14:textId="380BEA3B" w:rsidR="00B35001" w:rsidRDefault="00C66DE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at 660N</w:t>
                  </w:r>
                </w:p>
              </w:tc>
            </w:tr>
            <w:tr w:rsidR="00C66DE3" w14:paraId="69FA46C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A37703" w14:textId="41797AAF" w:rsidR="00C66DE3" w:rsidRDefault="00C66DE3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196310" w14:textId="6C646F3A" w:rsidR="00C66DE3" w:rsidRDefault="00C66DE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C66DE3" w14:paraId="58743D1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CBF11B" w14:textId="7E583B32" w:rsidR="00C66DE3" w:rsidRDefault="00C66DE3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ED5F78" w14:textId="19E3F4F0" w:rsidR="00C66DE3" w:rsidRDefault="00C66DE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C66DE3" w14:paraId="7BEC229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A7F2EA" w14:textId="2CF76607" w:rsidR="00C66DE3" w:rsidRDefault="00C66DE3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1EE2B5" w14:textId="2A11E180" w:rsidR="00C66DE3" w:rsidRDefault="00C66DE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C66DE3" w14:paraId="37654F6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1A9E6A" w14:textId="44A33EC3" w:rsidR="00C66DE3" w:rsidRDefault="00C66DE3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3C3FB9" w14:textId="45ABA8B7" w:rsidR="00C66DE3" w:rsidRDefault="00C66DE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C66DE3" w14:paraId="5B18041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043265" w14:textId="4361094B" w:rsidR="00C66DE3" w:rsidRDefault="00C66DE3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0DFFB7" w14:textId="7CAE6B84" w:rsidR="00C66DE3" w:rsidRDefault="00C66DE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C66DE3" w14:paraId="45A5341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10C1CE" w14:textId="6DCC8636" w:rsidR="00C66DE3" w:rsidRDefault="00C66DE3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E7A4AD" w14:textId="5A45AB5E" w:rsidR="00C66DE3" w:rsidRDefault="00C66DE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66DE3" w14:paraId="2C35BD2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7E64E8" w14:textId="24A7890B" w:rsidR="00C66DE3" w:rsidRDefault="00C66DE3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F1F44C" w14:textId="4A414416" w:rsidR="00C66DE3" w:rsidRDefault="00C66DE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C66DE3" w14:paraId="55CB3A0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A1A1C0" w14:textId="707F1F99" w:rsidR="00C66DE3" w:rsidRDefault="00C66DE3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C731B8" w14:textId="57EC1BBA" w:rsidR="00C66DE3" w:rsidRDefault="00C66DE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66DE3" w14:paraId="7D78F91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5B0254" w14:textId="24F9B649" w:rsidR="00C66DE3" w:rsidRDefault="00C66DE3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753B84" w14:textId="1AD2E5F7" w:rsidR="00C66DE3" w:rsidRDefault="00C66DE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66DE3" w14:paraId="5300452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1D9EE9" w14:textId="4C6A7449" w:rsidR="00C66DE3" w:rsidRDefault="00C66DE3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6619FF" w14:textId="2AFC036A" w:rsidR="00C66DE3" w:rsidRDefault="00C66DE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66DE3" w14:paraId="026AA0E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E8CC5F" w14:textId="4FAAFAB5" w:rsidR="00C66DE3" w:rsidRDefault="00C66DE3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F5527E" w14:textId="6D60CE37" w:rsidR="00C66DE3" w:rsidRDefault="00C66DE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C66DE3" w14:paraId="07A97CB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47E91A" w14:textId="0C22EBC7" w:rsidR="00C66DE3" w:rsidRDefault="00C66DE3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C64DF5" w14:textId="32BBDC9A" w:rsidR="00C66DE3" w:rsidRDefault="00C66DE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66DE3" w14:paraId="00ADCE7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73755A" w14:textId="26D61401" w:rsidR="00C66DE3" w:rsidRDefault="00C66DE3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69A362" w14:textId="7DCA385D" w:rsidR="00C66DE3" w:rsidRDefault="00C66DE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C66DE3" w14:paraId="7705492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659EBC" w14:textId="20D4E2BF" w:rsidR="00C66DE3" w:rsidRDefault="00C66DE3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8748EC" w14:textId="220B7110" w:rsidR="00C66DE3" w:rsidRDefault="00C66DE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66DE3" w14:paraId="3776AC5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4B8F46" w14:textId="5EBF427A" w:rsidR="00C66DE3" w:rsidRDefault="00C66DE3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C436CA" w14:textId="6A66223A" w:rsidR="00C66DE3" w:rsidRDefault="00C66DE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66DE3" w14:paraId="2C5B020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1C30F9" w14:textId="3A69EF0F" w:rsidR="00C66DE3" w:rsidRDefault="00C66DE3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8FAFE1" w14:textId="0D04D97C" w:rsidR="00C66DE3" w:rsidRDefault="00C66DE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(C:\Users\allen\Documents\GitHub\CAPSTONE_LowerLimbExoskeleton\3D Redesign\Exoskeleton-Recreated Methodology v2.0\SLDPRT)</w:t>
                  </w:r>
                </w:p>
              </w:tc>
            </w:tr>
          </w:tbl>
          <w:p w14:paraId="5478A57C" w14:textId="56E3D9ED" w:rsidR="005E294F" w:rsidRDefault="005E294F" w:rsidP="00A96F2C"/>
        </w:tc>
      </w:tr>
      <w:bookmarkEnd w:id="1"/>
      <w:bookmarkEnd w:id="2"/>
      <w:bookmarkEnd w:id="3"/>
    </w:tbl>
    <w:p w14:paraId="2332AE34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56CCA4DC" w14:textId="77777777" w:rsidTr="00E80CD9">
        <w:tc>
          <w:tcPr>
            <w:tcW w:w="11016" w:type="dxa"/>
          </w:tcPr>
          <w:p w14:paraId="6A51C0CD" w14:textId="028DDD23" w:rsidR="00F33129" w:rsidRPr="00B35001" w:rsidRDefault="00C66DE3" w:rsidP="000A7C6B">
            <w:pPr>
              <w:pStyle w:val="Heading1"/>
            </w:pPr>
            <w:bookmarkStart w:id="7" w:name="_Toc195358769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73A5331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5E765A" w14:textId="3AC01C19" w:rsidR="00F33129" w:rsidRDefault="00C66DE3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EF3A88" w14:textId="3DF65E2D" w:rsidR="00F33129" w:rsidRDefault="00C66DE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C66DE3" w14:paraId="6A8D7AB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8A4BE1" w14:textId="50A89897" w:rsidR="00C66DE3" w:rsidRDefault="00C66DE3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8DCA0F" w14:textId="6EF2ACD9" w:rsidR="00C66DE3" w:rsidRDefault="00C66DE3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C66DE3" w14:paraId="556022F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FB5956" w14:textId="642ADFC8" w:rsidR="00C66DE3" w:rsidRDefault="00C66DE3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9F111C" w14:textId="5BD7EB5F" w:rsidR="00C66DE3" w:rsidRDefault="00C66DE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C66DE3" w14:paraId="54EC305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E81A49" w14:textId="04071EA0" w:rsidR="00C66DE3" w:rsidRDefault="00C66DE3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455C20" w14:textId="202E8943" w:rsidR="00C66DE3" w:rsidRDefault="00C66DE3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C66DE3" w14:paraId="426BA19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3131A0" w14:textId="3621DCD7" w:rsidR="00C66DE3" w:rsidRDefault="00C66DE3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49AC81" w14:textId="4C22018A" w:rsidR="00C66DE3" w:rsidRDefault="00C66DE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21D3D630" w14:textId="26014B10" w:rsidR="00F33129" w:rsidRDefault="00F33129" w:rsidP="000A7C6B"/>
        </w:tc>
      </w:tr>
    </w:tbl>
    <w:p w14:paraId="03DD7952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5398E37" w14:textId="77777777" w:rsidTr="005273D5">
        <w:trPr>
          <w:trHeight w:val="4158"/>
        </w:trPr>
        <w:tc>
          <w:tcPr>
            <w:tcW w:w="11136" w:type="dxa"/>
          </w:tcPr>
          <w:p w14:paraId="6283F9C1" w14:textId="6EFA518D" w:rsidR="00E80CD9" w:rsidRPr="00AC3438" w:rsidRDefault="00C66DE3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5358770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05DD74FD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C115F70" w14:textId="64081CA4" w:rsidR="00E80CD9" w:rsidRPr="003E6C57" w:rsidRDefault="00C66DE3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1875555" w14:textId="71E1C48C" w:rsidR="00E80CD9" w:rsidRPr="003E6C57" w:rsidRDefault="00C66DE3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FE16B47" w14:textId="54CE7413" w:rsidR="00E80CD9" w:rsidRPr="003E6C57" w:rsidRDefault="00C66DE3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32982C9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1BDDBA7F" w14:textId="6009CB1E" w:rsidR="00E80CD9" w:rsidRPr="00577134" w:rsidRDefault="00C66DE3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72C23196" wp14:editId="179EF1F4">
                        <wp:extent cx="1904365" cy="845185"/>
                        <wp:effectExtent l="0" t="0" r="635" b="0"/>
                        <wp:docPr id="163795575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795575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845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79C387E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4485089" w14:textId="6AD9B65B" w:rsidR="00E80CD9" w:rsidRPr="00BE6656" w:rsidRDefault="00C66DE3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5466CAB" w14:textId="521E9AD8" w:rsidR="00E80CD9" w:rsidRPr="00BE6656" w:rsidRDefault="00C66DE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6061 Alloy</w:t>
                        </w:r>
                      </w:p>
                    </w:tc>
                  </w:tr>
                  <w:tr w:rsidR="00C66DE3" w:rsidRPr="00577134" w14:paraId="5DED857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C46BC14" w14:textId="7C26BD69" w:rsidR="00C66DE3" w:rsidRDefault="00C66DE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0AA3CDB" w14:textId="753D5D67" w:rsidR="00C66DE3" w:rsidRDefault="00C66DE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C66DE3" w:rsidRPr="00577134" w14:paraId="08B397E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C98D29B" w14:textId="6CD6C7FD" w:rsidR="00C66DE3" w:rsidRDefault="00C66DE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DD46856" w14:textId="06C31DAA" w:rsidR="00C66DE3" w:rsidRDefault="00C66DE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C66DE3" w:rsidRPr="00577134" w14:paraId="7A054DD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0A1B17B" w14:textId="38895D8C" w:rsidR="00C66DE3" w:rsidRDefault="00C66DE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622A44A" w14:textId="08D68F51" w:rsidR="00C66DE3" w:rsidRDefault="00C66DE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5.51485e+07 N/m^2</w:t>
                        </w:r>
                      </w:p>
                    </w:tc>
                  </w:tr>
                  <w:tr w:rsidR="00C66DE3" w:rsidRPr="00577134" w14:paraId="7DD339A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2DF012B" w14:textId="2B58C112" w:rsidR="00C66DE3" w:rsidRDefault="00C66DE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03C8BFE" w14:textId="06F3A8EF" w:rsidR="00C66DE3" w:rsidRDefault="00C66DE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1.24084e+08 N/m^2</w:t>
                        </w:r>
                      </w:p>
                    </w:tc>
                  </w:tr>
                  <w:tr w:rsidR="00C66DE3" w:rsidRPr="00577134" w14:paraId="4BDB6E5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86C7147" w14:textId="3C25E1CB" w:rsidR="00C66DE3" w:rsidRDefault="00C66DE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34291AD" w14:textId="1453F3D4" w:rsidR="00C66DE3" w:rsidRDefault="00C66DE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6.9e+10 N/m^2</w:t>
                        </w:r>
                      </w:p>
                    </w:tc>
                  </w:tr>
                  <w:tr w:rsidR="00C66DE3" w:rsidRPr="00577134" w14:paraId="024B057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BEC095" w14:textId="131D0A36" w:rsidR="00C66DE3" w:rsidRDefault="00C66DE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9EF0978" w14:textId="5C1D6FA4" w:rsidR="00C66DE3" w:rsidRDefault="00C66DE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C66DE3" w:rsidRPr="00577134" w14:paraId="6C0B911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956C08C" w14:textId="12CA919A" w:rsidR="00C66DE3" w:rsidRDefault="00C66DE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0258FD3" w14:textId="00407DDE" w:rsidR="00C66DE3" w:rsidRDefault="00C66DE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2,700 kg/m^3</w:t>
                        </w:r>
                      </w:p>
                    </w:tc>
                  </w:tr>
                  <w:tr w:rsidR="00C66DE3" w:rsidRPr="00577134" w14:paraId="5313663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6F769A5" w14:textId="2A44E130" w:rsidR="00C66DE3" w:rsidRDefault="00C66DE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C9CB688" w14:textId="2F7FB16D" w:rsidR="00C66DE3" w:rsidRDefault="00C66DE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2.6e+10 N/m^2</w:t>
                        </w:r>
                      </w:p>
                    </w:tc>
                  </w:tr>
                  <w:tr w:rsidR="00C66DE3" w:rsidRPr="00577134" w14:paraId="1328CC4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0BD0F25" w14:textId="1F315812" w:rsidR="00C66DE3" w:rsidRDefault="00C66DE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FACA1F" w14:textId="430C7EAF" w:rsidR="00C66DE3" w:rsidRDefault="00C66DE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2.4e-05 /Kelvin</w:t>
                        </w:r>
                      </w:p>
                    </w:tc>
                  </w:tr>
                </w:tbl>
                <w:p w14:paraId="5D409F93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1A22CA16" w14:textId="77777777" w:rsidR="00C66DE3" w:rsidRDefault="00C66DE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1(Revolve8)(Extension for Hip Part-1),</w:t>
                  </w:r>
                </w:p>
                <w:p w14:paraId="3DBBE1EB" w14:textId="77777777" w:rsidR="00C66DE3" w:rsidRDefault="00C66DE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1(Cut-Extrude9)(Hip Part-1),</w:t>
                  </w:r>
                </w:p>
                <w:p w14:paraId="1336A658" w14:textId="6BD6B9FA" w:rsidR="00E80CD9" w:rsidRPr="00577134" w:rsidRDefault="00C66DE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1(Cut-Extrude9)(Hip Part-2)</w:t>
                  </w:r>
                </w:p>
              </w:tc>
            </w:tr>
            <w:tr w:rsidR="00E80CD9" w:rsidRPr="000841BF" w14:paraId="38BA7852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2C64F93E" w14:textId="467EDBE8" w:rsidR="00E80CD9" w:rsidRPr="000841BF" w:rsidRDefault="00C66DE3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0CC8FA5E" w14:textId="158461D2" w:rsidR="00E80CD9" w:rsidRDefault="00E80CD9" w:rsidP="000A7C6B"/>
        </w:tc>
      </w:tr>
      <w:bookmarkEnd w:id="8"/>
      <w:bookmarkEnd w:id="9"/>
      <w:bookmarkEnd w:id="10"/>
    </w:tbl>
    <w:p w14:paraId="5C1191F2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662212EE" w14:textId="77777777" w:rsidTr="00452CBC">
        <w:tc>
          <w:tcPr>
            <w:tcW w:w="11016" w:type="dxa"/>
          </w:tcPr>
          <w:p w14:paraId="2918D312" w14:textId="06EE86D9" w:rsidR="005273D5" w:rsidRPr="00AF1A58" w:rsidRDefault="00C66DE3" w:rsidP="000A7C6B">
            <w:pPr>
              <w:pStyle w:val="Heading1"/>
              <w:rPr>
                <w:b w:val="0"/>
                <w:bCs w:val="0"/>
              </w:rPr>
            </w:pPr>
            <w:bookmarkStart w:id="12" w:name="_Toc195358771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C66DE3" w14:paraId="52BA684B" w14:textId="77777777" w:rsidTr="008C7BE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866316E" w14:textId="28E21B5E" w:rsidR="00C66DE3" w:rsidRPr="004E282D" w:rsidRDefault="00C66DE3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3832546" w14:textId="1EBB0F4B" w:rsidR="00C66DE3" w:rsidRPr="004E282D" w:rsidRDefault="00C66DE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782DF39" w14:textId="6E94690C" w:rsidR="00C66DE3" w:rsidRPr="004E282D" w:rsidRDefault="00C66DE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C66DE3" w14:paraId="65129A6F" w14:textId="77777777" w:rsidTr="003563E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543FF63D" w14:textId="592CDD38" w:rsidR="00C66DE3" w:rsidRPr="00AD5FBA" w:rsidRDefault="00C66DE3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34D658B4" w14:textId="52B2832B" w:rsidR="00C66DE3" w:rsidRPr="006208CB" w:rsidRDefault="00C66DE3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255EFB30" wp14:editId="75173D7E">
                        <wp:extent cx="1772285" cy="786765"/>
                        <wp:effectExtent l="0" t="0" r="0" b="0"/>
                        <wp:docPr id="31551165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551165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786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C66DE3" w14:paraId="569E952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D8F4AC3" w14:textId="5A88835F" w:rsidR="00C66DE3" w:rsidRPr="00BE6656" w:rsidRDefault="00C66DE3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D33C878" w14:textId="4224B8BD" w:rsidR="00C66DE3" w:rsidRPr="00154A1A" w:rsidRDefault="00C66DE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16 face(s)</w:t>
                        </w:r>
                      </w:p>
                    </w:tc>
                  </w:tr>
                  <w:tr w:rsidR="00C66DE3" w14:paraId="3282431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6D08D2D" w14:textId="4A552D83" w:rsidR="00C66DE3" w:rsidRDefault="00C66DE3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9C4EB44" w14:textId="40BFD81A" w:rsidR="00C66DE3" w:rsidRDefault="00C66DE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0BA21BD6" w14:textId="77777777" w:rsidR="00C66DE3" w:rsidRPr="004C6DEB" w:rsidRDefault="00C66DE3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7981E322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15BB8F49" w14:textId="0BD3D1E3" w:rsidR="003F154A" w:rsidRPr="003F154A" w:rsidRDefault="00C66DE3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4A48AE9E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77499C4" w14:textId="04F23796" w:rsidR="003F154A" w:rsidRDefault="00C66DE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F3BE186" w14:textId="6F46EE8E" w:rsidR="003F154A" w:rsidRDefault="00C66DE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747AC0C" w14:textId="57F229C5" w:rsidR="003F154A" w:rsidRDefault="00C66DE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39FFE16" w14:textId="34604925" w:rsidR="003F154A" w:rsidRDefault="00C66DE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2BE34E89" w14:textId="596ABEE4" w:rsidR="003F154A" w:rsidRDefault="00C66DE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046DA3F3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15FBCDC" w14:textId="3F829EC5" w:rsidR="003F154A" w:rsidRDefault="00C66DE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0DD3F7B" w14:textId="1C6ABE98" w:rsidR="003F154A" w:rsidRPr="00EF37BF" w:rsidRDefault="00C66DE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0.0299854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2D91951" w14:textId="4F8F2ECC" w:rsidR="003F154A" w:rsidRPr="00EF37BF" w:rsidRDefault="00C66DE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-0.0656447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DAD04C7" w14:textId="002CCB67" w:rsidR="003F154A" w:rsidRDefault="00C66DE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-5,152.02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19D23A8" w14:textId="4ECDA2AF" w:rsidR="003F154A" w:rsidRPr="00EF37BF" w:rsidRDefault="00C66DE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5,152.02</w:t>
                        </w:r>
                      </w:p>
                    </w:tc>
                  </w:tr>
                  <w:tr w:rsidR="00935682" w14:paraId="18FA4C88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D37526E" w14:textId="1111C350" w:rsidR="00935682" w:rsidRDefault="00C66DE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E62314A" w14:textId="461E9107" w:rsidR="00935682" w:rsidRDefault="00C66DE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809D10E" w14:textId="43031B48" w:rsidR="00935682" w:rsidRDefault="00C66DE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BA5D284" w14:textId="5183DB4D" w:rsidR="00935682" w:rsidRDefault="00C66DE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4389CFEB" w14:textId="41E6E266" w:rsidR="00935682" w:rsidRDefault="00C66DE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5556AEEF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6F3872A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C66DE3" w14:paraId="24ABB551" w14:textId="77777777" w:rsidTr="00B31D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7951AD1" w14:textId="4C560645" w:rsidR="00C66DE3" w:rsidRPr="004E282D" w:rsidRDefault="00C66DE3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E32A57C" w14:textId="50F98D57" w:rsidR="00C66DE3" w:rsidRPr="004E282D" w:rsidRDefault="00C66DE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19CBA80" w14:textId="4E62BD0B" w:rsidR="00C66DE3" w:rsidRPr="004E282D" w:rsidRDefault="00C66DE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C66DE3" w14:paraId="6D29B5EC" w14:textId="77777777" w:rsidTr="00B523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6A579ECB" w14:textId="0BD8BA38" w:rsidR="00C66DE3" w:rsidRPr="00F42DD1" w:rsidRDefault="00C66DE3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3E73BEB1" w14:textId="7E1EA37B" w:rsidR="00C66DE3" w:rsidRPr="006208CB" w:rsidRDefault="00C66DE3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7872ADAD" wp14:editId="4AC4A5BE">
                        <wp:extent cx="1907540" cy="846455"/>
                        <wp:effectExtent l="0" t="0" r="0" b="0"/>
                        <wp:docPr id="575987967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5987967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846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C66DE3" w14:paraId="3E959484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DB64332" w14:textId="681491FF" w:rsidR="00C66DE3" w:rsidRPr="00BE6656" w:rsidRDefault="00C66DE3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43CE121" w14:textId="7831D5C0" w:rsidR="00C66DE3" w:rsidRPr="00B77EA3" w:rsidRDefault="00C66DE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11 face(s)</w:t>
                        </w:r>
                      </w:p>
                    </w:tc>
                  </w:tr>
                  <w:tr w:rsidR="00C66DE3" w14:paraId="157F450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B56806C" w14:textId="4E8889F1" w:rsidR="00C66DE3" w:rsidRDefault="00C66DE3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0897CA2" w14:textId="6720BF4F" w:rsidR="00C66DE3" w:rsidRDefault="00C66DE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C66DE3" w14:paraId="588FFEE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40B4176" w14:textId="2733F409" w:rsidR="00C66DE3" w:rsidRDefault="00C66DE3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EDB27BB" w14:textId="0F25D59D" w:rsidR="00C66DE3" w:rsidRDefault="00C66DE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660 N</w:t>
                        </w:r>
                      </w:p>
                    </w:tc>
                  </w:tr>
                </w:tbl>
                <w:p w14:paraId="085CDA27" w14:textId="77777777" w:rsidR="00C66DE3" w:rsidRDefault="00C66DE3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3BEBF4FB" w14:textId="0C160B18" w:rsidR="005273D5" w:rsidRDefault="005273D5" w:rsidP="000A7C6B">
            <w:pPr>
              <w:rPr>
                <w:rStyle w:val="Strong"/>
              </w:rPr>
            </w:pPr>
          </w:p>
        </w:tc>
      </w:tr>
    </w:tbl>
    <w:p w14:paraId="443D14D2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7CCEF016" w14:textId="77777777" w:rsidTr="005B3D16">
        <w:tc>
          <w:tcPr>
            <w:tcW w:w="11016" w:type="dxa"/>
          </w:tcPr>
          <w:p w14:paraId="76548664" w14:textId="27D0B914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5358772"/>
            <w:r w:rsidR="00C66DE3">
              <w:t>Connector Definitions</w:t>
            </w:r>
            <w:bookmarkEnd w:id="13"/>
          </w:p>
          <w:p w14:paraId="2C5C11AE" w14:textId="0D5903EB" w:rsidR="00132707" w:rsidRDefault="00C66DE3" w:rsidP="000A7C6B">
            <w:r>
              <w:t>No Data</w:t>
            </w:r>
          </w:p>
          <w:p w14:paraId="631F0285" w14:textId="44B45D2D" w:rsidR="00EF37BF" w:rsidRPr="009C0A33" w:rsidRDefault="00EF37BF" w:rsidP="000A7C6B"/>
          <w:p w14:paraId="4F63BB94" w14:textId="77777777" w:rsidR="000F2729" w:rsidRDefault="000F2729" w:rsidP="000A7C6B"/>
          <w:p w14:paraId="401FF09C" w14:textId="56676FCC" w:rsidR="00E12C21" w:rsidRDefault="00E12C21" w:rsidP="000A7C6B"/>
          <w:p w14:paraId="3BF6C677" w14:textId="77777777" w:rsidR="00D72EE8" w:rsidRDefault="00D72EE8" w:rsidP="00D72EE8"/>
          <w:p w14:paraId="05288C70" w14:textId="5938C6E4" w:rsidR="00D72EE8" w:rsidRPr="009C0A33" w:rsidRDefault="00D72EE8" w:rsidP="00D72EE8"/>
          <w:p w14:paraId="094D7D5C" w14:textId="4FA5FE8D" w:rsidR="00132707" w:rsidRDefault="00132707" w:rsidP="000A7C6B"/>
        </w:tc>
      </w:tr>
    </w:tbl>
    <w:p w14:paraId="29DD68A4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380A227E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EF5C468" w14:textId="619AA2A8" w:rsidR="00104BD8" w:rsidRDefault="00C66DE3" w:rsidP="00C66DE3">
            <w:pPr>
              <w:pStyle w:val="Heading1"/>
            </w:pPr>
            <w:bookmarkStart w:id="14" w:name="_Toc195358773"/>
            <w:r>
              <w:t>Interaction Information</w:t>
            </w:r>
            <w:bookmarkEnd w:id="14"/>
          </w:p>
          <w:p w14:paraId="657CC76F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2FE94F17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EFBDEB0" w14:textId="6DC4CD13" w:rsidR="002B4DE8" w:rsidRDefault="00C66DE3" w:rsidP="00C16188">
                  <w:pPr>
                    <w:jc w:val="center"/>
                  </w:pPr>
                  <w:r>
                    <w:t>Interaction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F9AFF53" w14:textId="389E9F47" w:rsidR="002B4DE8" w:rsidRDefault="00C66DE3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841D085" w14:textId="21DB64FF" w:rsidR="002B4DE8" w:rsidRDefault="00C66DE3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Properties</w:t>
                  </w:r>
                </w:p>
              </w:tc>
            </w:tr>
            <w:tr w:rsidR="002B4DE8" w14:paraId="4BE004FE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8BF7DB" w14:textId="39CB5D62" w:rsidR="002B4DE8" w:rsidRPr="00211C62" w:rsidRDefault="00C66DE3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Interaction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28B03F83" w14:textId="63F3B947" w:rsidR="002B4DE8" w:rsidRPr="000B04D4" w:rsidRDefault="00C66DE3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1817C85D" wp14:editId="3CE2257B">
                        <wp:extent cx="2445385" cy="1085215"/>
                        <wp:effectExtent l="0" t="0" r="0" b="635"/>
                        <wp:docPr id="900847490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0847490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085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6FFA525B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C814BDA" w14:textId="1AF2C6DC" w:rsidR="0017091B" w:rsidRPr="00BE6656" w:rsidRDefault="00C66DE3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74793B4" w14:textId="6EC3B664" w:rsidR="0017091B" w:rsidRPr="00BE6656" w:rsidRDefault="00C66DE3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C66DE3" w14:paraId="2C4F556F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34908F0" w14:textId="7A8D4D5A" w:rsidR="00C66DE3" w:rsidRDefault="00C66DE3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3E892AA" w14:textId="19DD6138" w:rsidR="00C66DE3" w:rsidRDefault="00C66DE3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C66DE3" w14:paraId="72ABB81F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02E2B05" w14:textId="40C3840F" w:rsidR="00C66DE3" w:rsidRDefault="00C66DE3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63537D4" w14:textId="27AE0499" w:rsidR="00C66DE3" w:rsidRDefault="00C66DE3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Independent mesh</w:t>
                        </w:r>
                      </w:p>
                    </w:tc>
                  </w:tr>
                </w:tbl>
                <w:p w14:paraId="71365176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63F7AA2" w14:textId="10A9628F" w:rsidR="00104BD8" w:rsidRDefault="00104BD8" w:rsidP="000A7C6B">
            <w:pPr>
              <w:rPr>
                <w:rStyle w:val="A3"/>
              </w:rPr>
            </w:pPr>
          </w:p>
          <w:p w14:paraId="7C5084F8" w14:textId="77777777" w:rsidR="00104BD8" w:rsidRDefault="00104BD8" w:rsidP="000A7C6B"/>
        </w:tc>
      </w:tr>
    </w:tbl>
    <w:p w14:paraId="77DA141C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632B22ED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4427C4C" w14:textId="485C4F49" w:rsidR="00A61A59" w:rsidRDefault="00C66DE3" w:rsidP="000A7C6B">
            <w:pPr>
              <w:pStyle w:val="Heading1"/>
            </w:pPr>
            <w:bookmarkStart w:id="15" w:name="_Toc195358774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4A2E1F4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A7287C" w14:textId="639BF7AD" w:rsidR="00A9531D" w:rsidRDefault="00C66DE3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C8CB59" w14:textId="6153A1DC" w:rsidR="00A9531D" w:rsidRDefault="00C66DE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C66DE3" w14:paraId="748B67D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18150F" w14:textId="231CD83D" w:rsidR="00C66DE3" w:rsidRDefault="00C66DE3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ECB292" w14:textId="24A06A50" w:rsidR="00C66DE3" w:rsidRDefault="00C66DE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C66DE3" w14:paraId="32406D9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FEA9F8" w14:textId="6CB97626" w:rsidR="00C66DE3" w:rsidRDefault="00C66DE3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CB6722" w14:textId="21F67B67" w:rsidR="00C66DE3" w:rsidRDefault="00C66DE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C66DE3" w14:paraId="7DE2DF9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2B73E0" w14:textId="03A84DF8" w:rsidR="00C66DE3" w:rsidRDefault="00C66DE3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0953DC" w14:textId="6AC3D9DD" w:rsidR="00C66DE3" w:rsidRDefault="00C66DE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21.8002 mm</w:t>
                  </w:r>
                </w:p>
              </w:tc>
            </w:tr>
            <w:tr w:rsidR="00C66DE3" w14:paraId="4F52BBF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164573" w14:textId="3400F381" w:rsidR="00C66DE3" w:rsidRDefault="00C66DE3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731E01" w14:textId="238A655F" w:rsidR="00C66DE3" w:rsidRDefault="00C66DE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2.2961 mm</w:t>
                  </w:r>
                </w:p>
              </w:tc>
            </w:tr>
            <w:tr w:rsidR="00C66DE3" w14:paraId="003E230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35DBE9" w14:textId="6AD32526" w:rsidR="00C66DE3" w:rsidRDefault="00C66DE3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426C36" w14:textId="41451FF0" w:rsidR="00C66DE3" w:rsidRDefault="00C66DE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  <w:tr w:rsidR="00C66DE3" w14:paraId="3DAFA58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1D0D55" w14:textId="166E7B26" w:rsidR="00C66DE3" w:rsidRDefault="00C66DE3" w:rsidP="00C16188">
                  <w:r>
                    <w:t>Remesh failed parts independently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955A22" w14:textId="27771661" w:rsidR="00C66DE3" w:rsidRDefault="00C66DE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66DE3" w14:paraId="559DED0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09A6B0" w14:textId="269B879A" w:rsidR="00C66DE3" w:rsidRDefault="00C66DE3" w:rsidP="00C16188">
                  <w:r>
                    <w:t>Reuse mesh for identical parts in an assembly (Blended curvature-based mesher only)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4C63CF" w14:textId="37ADF929" w:rsidR="00C66DE3" w:rsidRDefault="00C66DE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</w:tbl>
          <w:p w14:paraId="6672A9B4" w14:textId="77777777" w:rsidR="00690657" w:rsidRDefault="00690657" w:rsidP="00690657"/>
          <w:p w14:paraId="57E54019" w14:textId="1DC60C90" w:rsidR="00A9531D" w:rsidRPr="00690657" w:rsidRDefault="00C66DE3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1883520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D8D388" w14:textId="30705925" w:rsidR="007107BE" w:rsidRDefault="00C66DE3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37B0B7" w14:textId="0B397EA5" w:rsidR="007107BE" w:rsidRDefault="00C66DE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21876</w:t>
                  </w:r>
                </w:p>
              </w:tc>
            </w:tr>
            <w:tr w:rsidR="00C66DE3" w14:paraId="6576253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C9FD83" w14:textId="007DDD50" w:rsidR="00C66DE3" w:rsidRDefault="00C66DE3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0F4FD4" w14:textId="779FF9FC" w:rsidR="00C66DE3" w:rsidRDefault="00C66DE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11344</w:t>
                  </w:r>
                </w:p>
              </w:tc>
            </w:tr>
            <w:tr w:rsidR="00C66DE3" w14:paraId="6BD1226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837898" w14:textId="51229679" w:rsidR="00C66DE3" w:rsidRDefault="00C66DE3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B64DBE" w14:textId="36F388EF" w:rsidR="00C66DE3" w:rsidRDefault="00C66DE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9.6391</w:t>
                  </w:r>
                </w:p>
              </w:tc>
            </w:tr>
            <w:tr w:rsidR="00C66DE3" w14:paraId="3F8E51F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71458B" w14:textId="51EB4C5E" w:rsidR="00C66DE3" w:rsidRDefault="00C66DE3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85C2C8" w14:textId="4ADD919B" w:rsidR="00C66DE3" w:rsidRDefault="00C66DE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94.2</w:t>
                  </w:r>
                </w:p>
              </w:tc>
            </w:tr>
            <w:tr w:rsidR="00C66DE3" w14:paraId="782FF43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C11EC0" w14:textId="62B88F89" w:rsidR="00C66DE3" w:rsidRDefault="00C66DE3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C57BED" w14:textId="5D676564" w:rsidR="00C66DE3" w:rsidRDefault="00C66DE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C66DE3" w14:paraId="2FAA647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A5F011" w14:textId="36DD2E14" w:rsidR="00C66DE3" w:rsidRDefault="00C66DE3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F798B6" w14:textId="5E3D90FA" w:rsidR="00C66DE3" w:rsidRDefault="00C66DE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C66DE3" w14:paraId="5F54A17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E2F459" w14:textId="4CC25639" w:rsidR="00C66DE3" w:rsidRDefault="00C66DE3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C4C8B4" w14:textId="5672B14E" w:rsidR="00C66DE3" w:rsidRDefault="00C66DE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00:00:03</w:t>
                  </w:r>
                </w:p>
              </w:tc>
            </w:tr>
            <w:tr w:rsidR="00C66DE3" w14:paraId="52B4BD2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858048" w14:textId="7ACA8658" w:rsidR="00C66DE3" w:rsidRDefault="00C66DE3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9712B0" w14:textId="4690C8BE" w:rsidR="00C66DE3" w:rsidRDefault="00C66DE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ENGRLEANDZ</w:t>
                  </w:r>
                </w:p>
              </w:tc>
            </w:tr>
          </w:tbl>
          <w:p w14:paraId="2605F7B6" w14:textId="51DCC25C" w:rsidR="002F5299" w:rsidRDefault="002F5299" w:rsidP="00690657">
            <w:pPr>
              <w:pStyle w:val="Heading2"/>
              <w:rPr>
                <w:sz w:val="24"/>
                <w:szCs w:val="24"/>
              </w:rPr>
            </w:pPr>
          </w:p>
          <w:p w14:paraId="7CF9F688" w14:textId="66EC0BDD" w:rsidR="00A61A59" w:rsidRPr="00690657" w:rsidRDefault="00C66DE3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Quality Plots</w:t>
            </w:r>
          </w:p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88"/>
              <w:gridCol w:w="2688"/>
              <w:gridCol w:w="2689"/>
              <w:gridCol w:w="2689"/>
            </w:tblGrid>
            <w:tr w:rsidR="00A61A59" w14:paraId="782A7B44" w14:textId="77777777" w:rsidTr="00AB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1C73B306" w14:textId="19F38B2A" w:rsidR="00A61A59" w:rsidRDefault="00C66DE3" w:rsidP="00AB7ED5">
                  <w:pPr>
                    <w:jc w:val="center"/>
                  </w:pPr>
                  <w:r>
                    <w:t>Name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1DA7AB26" w14:textId="287765FE" w:rsidR="00A61A59" w:rsidRDefault="00C66DE3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445D8C99" w14:textId="4F4873FA" w:rsidR="00A61A59" w:rsidRDefault="00C66DE3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53E7A179" w14:textId="7F611131" w:rsidR="00A61A59" w:rsidRDefault="00C66DE3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A61A59" w14:paraId="0C8689FC" w14:textId="77777777" w:rsidTr="00AB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C7D784" w14:textId="502AC138" w:rsidR="00A61A59" w:rsidRPr="004D2956" w:rsidRDefault="00C66DE3" w:rsidP="00AB7ED5">
                  <w:pPr>
                    <w:jc w:val="center"/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Quality1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A3A783" w14:textId="1A7E06B4" w:rsidR="00A61A59" w:rsidRPr="004D2956" w:rsidRDefault="00C66DE3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Mesh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5E2E25" w14:textId="3217F36D" w:rsidR="00A61A59" w:rsidRPr="004D2956" w:rsidRDefault="00C66DE3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1D2E50" w14:textId="1A36F4BE" w:rsidR="00A61A59" w:rsidRPr="004D2956" w:rsidRDefault="00C66DE3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A61A59" w14:paraId="28A73C35" w14:textId="77777777" w:rsidTr="00A14EA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6830A3" w14:textId="01759E79" w:rsidR="00A61A59" w:rsidRDefault="00C66DE3" w:rsidP="000A7C6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184D2C13" wp14:editId="602D1742">
                        <wp:extent cx="6691630" cy="2969260"/>
                        <wp:effectExtent l="0" t="0" r="0" b="2540"/>
                        <wp:docPr id="1904622869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4622869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91630" cy="2969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1E9782" w14:textId="48802176" w:rsidR="00A61A59" w:rsidRPr="004D2956" w:rsidRDefault="00C66DE3" w:rsidP="000A7C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Hip Part-Static at 660N-Quality-Quality1</w:t>
                  </w:r>
                </w:p>
              </w:tc>
            </w:tr>
          </w:tbl>
          <w:p w14:paraId="14B44797" w14:textId="0C7C541D" w:rsidR="00A61A59" w:rsidRPr="00F077CB" w:rsidRDefault="00A61A59" w:rsidP="000A7C6B"/>
        </w:tc>
      </w:tr>
    </w:tbl>
    <w:p w14:paraId="08E7CB59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1DD63797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F70C25D" w14:textId="3C7A6B52" w:rsidR="002C53F9" w:rsidRDefault="00C66DE3" w:rsidP="000A7C6B">
            <w:pPr>
              <w:pStyle w:val="Heading1"/>
            </w:pPr>
            <w:bookmarkStart w:id="16" w:name="_Toc195358775"/>
            <w:r>
              <w:t>Sensor Details</w:t>
            </w:r>
            <w:bookmarkEnd w:id="16"/>
          </w:p>
          <w:p w14:paraId="6028F1EF" w14:textId="44689684" w:rsidR="002C53F9" w:rsidRPr="00F077CB" w:rsidRDefault="00C66DE3" w:rsidP="000A7C6B">
            <w:r>
              <w:t>No Data</w:t>
            </w:r>
          </w:p>
        </w:tc>
      </w:tr>
    </w:tbl>
    <w:p w14:paraId="3E1F668F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6A703E82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55AE5975" w14:textId="24600513" w:rsidR="005F5B79" w:rsidRDefault="00C66DE3" w:rsidP="000A7C6B">
            <w:pPr>
              <w:pStyle w:val="Heading1"/>
            </w:pPr>
            <w:bookmarkStart w:id="17" w:name="_Toc195358776"/>
            <w:r>
              <w:t>Resultant Forces</w:t>
            </w:r>
            <w:bookmarkEnd w:id="17"/>
          </w:p>
          <w:p w14:paraId="1CAAD1B8" w14:textId="718EEB01" w:rsidR="005F5B79" w:rsidRPr="000B04D4" w:rsidRDefault="00C66DE3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5C13248E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03C4F1E" w14:textId="62AAAFC9" w:rsidR="005F5B79" w:rsidRDefault="00C66DE3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4B4127C" w14:textId="592D8AE2" w:rsidR="005F5B79" w:rsidRDefault="00C66DE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B35D7B2" w14:textId="2EF7B660" w:rsidR="005F5B79" w:rsidRDefault="00C66DE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BA0876E" w14:textId="62F79C35" w:rsidR="005F5B79" w:rsidRDefault="00C66DE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878508A" w14:textId="175B1247" w:rsidR="005F5B79" w:rsidRDefault="00C66DE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AB6A635" w14:textId="51D429C0" w:rsidR="005F5B79" w:rsidRDefault="00C66DE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0C9DFD9D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56E4B9A" w14:textId="49269C1E" w:rsidR="005F5B79" w:rsidRPr="004D2956" w:rsidRDefault="00C66DE3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35741FD" w14:textId="4335D2E6" w:rsidR="005F5B79" w:rsidRPr="004D2956" w:rsidRDefault="00C66DE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58B6817" w14:textId="701C523F" w:rsidR="005F5B79" w:rsidRPr="004D2956" w:rsidRDefault="00C66DE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0.0299854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0252ABF" w14:textId="50308EB2" w:rsidR="005F5B79" w:rsidRPr="004D2956" w:rsidRDefault="00C66DE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-0.0656447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CE5CCEA" w14:textId="1BD8FEF1" w:rsidR="005F5B79" w:rsidRPr="004D2956" w:rsidRDefault="00C66DE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-5,152.02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6F2D338" w14:textId="53529A51" w:rsidR="005F5B79" w:rsidRPr="004D2956" w:rsidRDefault="00C66DE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5,152.02</w:t>
                  </w:r>
                </w:p>
              </w:tc>
            </w:tr>
          </w:tbl>
          <w:p w14:paraId="24172396" w14:textId="78EF16B9" w:rsidR="005F5B79" w:rsidRPr="000B04D4" w:rsidRDefault="00C66DE3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7B5B3139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6BD0A22" w14:textId="629F4822" w:rsidR="005F5B79" w:rsidRDefault="00C66DE3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D3A8F9F" w14:textId="2F7A2AE6" w:rsidR="005F5B79" w:rsidRDefault="00C66DE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AA4955D" w14:textId="66535602" w:rsidR="005F5B79" w:rsidRDefault="00C66DE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702D904" w14:textId="48779EC7" w:rsidR="005F5B79" w:rsidRDefault="00C66DE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34C4C30" w14:textId="037881C5" w:rsidR="005F5B79" w:rsidRDefault="00C66DE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113B031" w14:textId="13B66467" w:rsidR="005F5B79" w:rsidRDefault="00C66DE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41F5690C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47C4759" w14:textId="139F2369" w:rsidR="005F5B79" w:rsidRPr="004D2956" w:rsidRDefault="00C66DE3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ECA140C" w14:textId="7CCC8F7E" w:rsidR="005F5B79" w:rsidRPr="004D2956" w:rsidRDefault="00C66DE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96FEDCC" w14:textId="261779C6" w:rsidR="005F5B79" w:rsidRPr="004D2956" w:rsidRDefault="00C66DE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60271FE" w14:textId="301323D1" w:rsidR="005F5B79" w:rsidRPr="004D2956" w:rsidRDefault="00C66DE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6DBF0AB" w14:textId="4117161E" w:rsidR="005F5B79" w:rsidRPr="004D2956" w:rsidRDefault="00C66DE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EACB053" w14:textId="57369204" w:rsidR="005F5B79" w:rsidRPr="004D2956" w:rsidRDefault="00C66DE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7ECBC5CD" w14:textId="77777777" w:rsidR="005F5B79" w:rsidRDefault="005F5B79" w:rsidP="000A7C6B"/>
        </w:tc>
      </w:tr>
      <w:tr w:rsidR="005F5B79" w14:paraId="4E675760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F1AF6F0" w14:textId="22CBB419" w:rsidR="00C6072D" w:rsidRPr="000B04D4" w:rsidRDefault="00C66DE3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2C730961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8803CBC" w14:textId="64320E3B" w:rsidR="00C6072D" w:rsidRDefault="00C66DE3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AA6F9B2" w14:textId="02098940" w:rsidR="00C6072D" w:rsidRDefault="00C66DE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2C6162E" w14:textId="56CFA3E5" w:rsidR="00C6072D" w:rsidRDefault="00C66DE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44DA77F" w14:textId="29547C58" w:rsidR="00C6072D" w:rsidRDefault="00C66DE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21F833C" w14:textId="253E5DB9" w:rsidR="00C6072D" w:rsidRDefault="00C66DE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DFA754F" w14:textId="27E778E0" w:rsidR="00C6072D" w:rsidRDefault="00C66DE3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41DAC4F1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43B921F" w14:textId="6F58CF36" w:rsidR="00C6072D" w:rsidRPr="004D2956" w:rsidRDefault="00C66DE3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C619ED5" w14:textId="42E30576" w:rsidR="00C6072D" w:rsidRPr="004D2956" w:rsidRDefault="00C66DE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817169E" w14:textId="76CF66BF" w:rsidR="00C6072D" w:rsidRPr="004D2956" w:rsidRDefault="00C66DE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0.0414273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8CB5894" w14:textId="29330267" w:rsidR="00C6072D" w:rsidRPr="004D2956" w:rsidRDefault="00C66DE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-0.0985064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C1213E9" w14:textId="649E3C20" w:rsidR="00C6072D" w:rsidRPr="004D2956" w:rsidRDefault="00C66DE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0.0857365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C92ABF0" w14:textId="7614F174" w:rsidR="00C6072D" w:rsidRPr="004D2956" w:rsidRDefault="00C66DE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0.137005</w:t>
                  </w:r>
                </w:p>
              </w:tc>
            </w:tr>
          </w:tbl>
          <w:p w14:paraId="00C23895" w14:textId="718CA60B" w:rsidR="00C6072D" w:rsidRPr="000B04D4" w:rsidRDefault="00C66DE3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1F7582BD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601563D" w14:textId="71861709" w:rsidR="00C6072D" w:rsidRDefault="00C66DE3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C563F25" w14:textId="3B1055CA" w:rsidR="00C6072D" w:rsidRDefault="00C66DE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3C163B4" w14:textId="520BFF79" w:rsidR="00C6072D" w:rsidRDefault="00C66DE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D1AD491" w14:textId="6C5AAE3B" w:rsidR="00C6072D" w:rsidRDefault="00C66DE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959B942" w14:textId="4DCA6F98" w:rsidR="00C6072D" w:rsidRDefault="00C66DE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224F91C" w14:textId="195D0CD2" w:rsidR="00C6072D" w:rsidRDefault="00C66DE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1CF4C408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A253EC9" w14:textId="402EB24D" w:rsidR="00C6072D" w:rsidRPr="004D2956" w:rsidRDefault="00C66DE3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1E692B8" w14:textId="7CB807DC" w:rsidR="00C6072D" w:rsidRPr="004D2956" w:rsidRDefault="00C66DE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5974D54" w14:textId="3154B966" w:rsidR="00C6072D" w:rsidRPr="004D2956" w:rsidRDefault="00C66DE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87E30A4" w14:textId="6DDAED90" w:rsidR="00C6072D" w:rsidRPr="004D2956" w:rsidRDefault="00C66DE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C1CB2A0" w14:textId="6A280AC3" w:rsidR="00C6072D" w:rsidRPr="004D2956" w:rsidRDefault="00C66DE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3FD716A" w14:textId="21C1A1C4" w:rsidR="00C6072D" w:rsidRPr="004D2956" w:rsidRDefault="00C66DE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2B85FDD3" w14:textId="4002B8CA" w:rsidR="005F5B79" w:rsidRDefault="005F5B79" w:rsidP="000A7C6B"/>
        </w:tc>
      </w:tr>
      <w:bookmarkEnd w:id="18"/>
      <w:bookmarkEnd w:id="19"/>
      <w:bookmarkEnd w:id="20"/>
    </w:tbl>
    <w:p w14:paraId="6D8FE1E7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6B867DDD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AE8C57D" w14:textId="43DCAB5C" w:rsidR="0050542D" w:rsidRPr="00C66DE3" w:rsidRDefault="00C66DE3" w:rsidP="00C66DE3">
            <w:pPr>
              <w:pStyle w:val="Heading1"/>
            </w:pPr>
            <w:bookmarkStart w:id="21" w:name="_Toc195358777"/>
            <w:r>
              <w:lastRenderedPageBreak/>
              <w:t>Beams</w:t>
            </w:r>
            <w:bookmarkEnd w:id="21"/>
          </w:p>
          <w:p w14:paraId="152C9CC2" w14:textId="06685B2B" w:rsidR="00EC2432" w:rsidRDefault="00C66DE3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21977AC0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4B1CAB89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B4CEE24" w14:textId="4150CCDE" w:rsidR="00EC2432" w:rsidRDefault="00C66DE3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5358778"/>
            <w:r>
              <w:lastRenderedPageBreak/>
              <w:t>Study Results</w:t>
            </w:r>
            <w:bookmarkEnd w:id="25"/>
          </w:p>
          <w:p w14:paraId="5713601B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83"/>
              <w:gridCol w:w="2825"/>
              <w:gridCol w:w="2434"/>
              <w:gridCol w:w="2996"/>
            </w:tblGrid>
            <w:tr w:rsidR="00C66DE3" w14:paraId="6B72C854" w14:textId="77777777" w:rsidTr="004A76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53072CA" w14:textId="7F2CAFA1" w:rsidR="00C66DE3" w:rsidRDefault="00C66DE3" w:rsidP="00C66DE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EB07404" w14:textId="64E2A57E" w:rsidR="00C66DE3" w:rsidRDefault="00C66DE3" w:rsidP="00C66D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25FA5FA" w14:textId="54F49DDF" w:rsidR="00C66DE3" w:rsidRDefault="00C66DE3" w:rsidP="00C66D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A6F5093" w14:textId="4A9618A4" w:rsidR="00C66DE3" w:rsidRDefault="00C66DE3" w:rsidP="00C66D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C66DE3" w14:paraId="0BF82091" w14:textId="77777777" w:rsidTr="004A76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D7C2FCF" w14:textId="4BCADEAF" w:rsidR="00C66DE3" w:rsidRPr="004D2956" w:rsidRDefault="00C66DE3" w:rsidP="00C66DE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042E441" w14:textId="2EADF06C" w:rsidR="00C66DE3" w:rsidRPr="004D2956" w:rsidRDefault="00C66DE3" w:rsidP="00C66D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CF33793" w14:textId="77777777" w:rsidR="00C66DE3" w:rsidRDefault="00C66DE3" w:rsidP="00C66D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0.000N/m^2</w:t>
                  </w:r>
                </w:p>
                <w:p w14:paraId="713B5319" w14:textId="09A7D161" w:rsidR="00C66DE3" w:rsidRPr="004D2956" w:rsidRDefault="00C66DE3" w:rsidP="00C66D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6103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B658B69" w14:textId="77777777" w:rsidR="00C66DE3" w:rsidRDefault="00C66DE3" w:rsidP="00C66D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31,833,046.000N/m^2</w:t>
                  </w:r>
                </w:p>
                <w:p w14:paraId="0BEFDCD9" w14:textId="41A212D0" w:rsidR="00C66DE3" w:rsidRPr="004D2956" w:rsidRDefault="00C66DE3" w:rsidP="00C66D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4836</w:t>
                  </w:r>
                </w:p>
              </w:tc>
            </w:tr>
            <w:tr w:rsidR="00C66DE3" w14:paraId="6A98FF01" w14:textId="77777777" w:rsidTr="004A765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0602D6" w14:textId="7ACB6EA4" w:rsidR="00C66DE3" w:rsidRDefault="00C66DE3" w:rsidP="00C66DE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696085BB" wp14:editId="5876C9EB">
                        <wp:extent cx="6858000" cy="3043555"/>
                        <wp:effectExtent l="0" t="0" r="0" b="4445"/>
                        <wp:docPr id="346058528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058528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43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A7B35F" w14:textId="2D267729" w:rsidR="00C66DE3" w:rsidRPr="004D2956" w:rsidRDefault="00C66DE3" w:rsidP="00C66DE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Hip Part-Static at 660N-Stress-Stress1</w:t>
                  </w:r>
                </w:p>
              </w:tc>
            </w:tr>
          </w:tbl>
          <w:p w14:paraId="1558EDA5" w14:textId="77777777" w:rsidR="00C66DE3" w:rsidRDefault="00C66DE3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C66DE3" w14:paraId="0D0139DE" w14:textId="77777777" w:rsidTr="004A76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FC1C9EF" w14:textId="62E34936" w:rsidR="00C66DE3" w:rsidRDefault="00C66DE3" w:rsidP="00C66DE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86C9DE8" w14:textId="78855965" w:rsidR="00C66DE3" w:rsidRDefault="00C66DE3" w:rsidP="00C66D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9F29D15" w14:textId="18888439" w:rsidR="00C66DE3" w:rsidRDefault="00C66DE3" w:rsidP="00C66D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B80F344" w14:textId="217228F2" w:rsidR="00C66DE3" w:rsidRDefault="00C66DE3" w:rsidP="00C66D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C66DE3" w14:paraId="3C2B486C" w14:textId="77777777" w:rsidTr="004A76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315BC0A" w14:textId="27679B13" w:rsidR="00C66DE3" w:rsidRPr="004D2956" w:rsidRDefault="00C66DE3" w:rsidP="00C66DE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3DB7C8F" w14:textId="526D7D1B" w:rsidR="00C66DE3" w:rsidRPr="004D2956" w:rsidRDefault="00C66DE3" w:rsidP="00C66D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912B96B" w14:textId="77777777" w:rsidR="00C66DE3" w:rsidRDefault="00C66DE3" w:rsidP="00C66D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46466B3E" w14:textId="6E60298A" w:rsidR="00C66DE3" w:rsidRPr="004D2956" w:rsidRDefault="00C66DE3" w:rsidP="00C66D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6091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488727D" w14:textId="77777777" w:rsidR="00C66DE3" w:rsidRDefault="00C66DE3" w:rsidP="00C66D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7.067e-02mm</w:t>
                  </w:r>
                </w:p>
                <w:p w14:paraId="168D0CA8" w14:textId="719CFDF9" w:rsidR="00C66DE3" w:rsidRPr="004D2956" w:rsidRDefault="00C66DE3" w:rsidP="00C66D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5023</w:t>
                  </w:r>
                </w:p>
              </w:tc>
            </w:tr>
            <w:tr w:rsidR="00C66DE3" w14:paraId="4DD6CA61" w14:textId="77777777" w:rsidTr="004A765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862455" w14:textId="5F59C446" w:rsidR="00C66DE3" w:rsidRDefault="00C66DE3" w:rsidP="00C66DE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1CB8E92" wp14:editId="7A34D907">
                        <wp:extent cx="6858000" cy="3043555"/>
                        <wp:effectExtent l="0" t="0" r="0" b="4445"/>
                        <wp:docPr id="1948866345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8866345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43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C2CCD90" w14:textId="4845B8C8" w:rsidR="00C66DE3" w:rsidRPr="004D2956" w:rsidRDefault="00C66DE3" w:rsidP="00C66DE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Hip Part-Static at 660N-Displacement-Displacement1</w:t>
                  </w:r>
                </w:p>
              </w:tc>
            </w:tr>
          </w:tbl>
          <w:p w14:paraId="457884D2" w14:textId="77777777" w:rsidR="00C66DE3" w:rsidRDefault="00C66DE3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25"/>
              <w:gridCol w:w="3297"/>
              <w:gridCol w:w="2456"/>
              <w:gridCol w:w="2360"/>
            </w:tblGrid>
            <w:tr w:rsidR="00C66DE3" w14:paraId="3B03B73B" w14:textId="77777777" w:rsidTr="004A76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8E2CA22" w14:textId="5286F1CB" w:rsidR="00C66DE3" w:rsidRDefault="00C66DE3" w:rsidP="00C66DE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F715996" w14:textId="2269859D" w:rsidR="00C66DE3" w:rsidRDefault="00C66DE3" w:rsidP="00C66D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A86A428" w14:textId="004EA27D" w:rsidR="00C66DE3" w:rsidRDefault="00C66DE3" w:rsidP="00C66D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A549C7A" w14:textId="489885E6" w:rsidR="00C66DE3" w:rsidRDefault="00C66DE3" w:rsidP="00C66D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C66DE3" w14:paraId="49E9F397" w14:textId="77777777" w:rsidTr="004A76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8993425" w14:textId="552A1B09" w:rsidR="00C66DE3" w:rsidRPr="004D2956" w:rsidRDefault="00C66DE3" w:rsidP="00C66DE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8721D86" w14:textId="26C09BB4" w:rsidR="00C66DE3" w:rsidRPr="004D2956" w:rsidRDefault="00C66DE3" w:rsidP="00C66D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2A964F8" w14:textId="77777777" w:rsidR="00C66DE3" w:rsidRDefault="00C66DE3" w:rsidP="00C66D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</w:t>
                  </w:r>
                </w:p>
                <w:p w14:paraId="5CE36C5A" w14:textId="6793783A" w:rsidR="00C66DE3" w:rsidRPr="004D2956" w:rsidRDefault="00C66DE3" w:rsidP="00C66D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4356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0C58672" w14:textId="77777777" w:rsidR="00C66DE3" w:rsidRDefault="00C66DE3" w:rsidP="00C66D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3.731e-04</w:t>
                  </w:r>
                </w:p>
                <w:p w14:paraId="1BC0AE43" w14:textId="04C37A44" w:rsidR="00C66DE3" w:rsidRPr="004D2956" w:rsidRDefault="00C66DE3" w:rsidP="00C66D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2609</w:t>
                  </w:r>
                </w:p>
              </w:tc>
            </w:tr>
            <w:tr w:rsidR="00C66DE3" w14:paraId="45985613" w14:textId="77777777" w:rsidTr="004A765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32CAFD" w14:textId="6536C72D" w:rsidR="00C66DE3" w:rsidRDefault="00C66DE3" w:rsidP="00C66DE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0183F686" wp14:editId="1067D3CB">
                        <wp:extent cx="6858000" cy="3043555"/>
                        <wp:effectExtent l="0" t="0" r="0" b="4445"/>
                        <wp:docPr id="987404647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7404647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43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A20B4D" w14:textId="340738B3" w:rsidR="00C66DE3" w:rsidRPr="004D2956" w:rsidRDefault="00C66DE3" w:rsidP="00C66DE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Hip Part-Static at 660N-Strain-Strain1</w:t>
                  </w:r>
                </w:p>
              </w:tc>
            </w:tr>
          </w:tbl>
          <w:p w14:paraId="6BB1FF7A" w14:textId="77777777" w:rsidR="00C66DE3" w:rsidRDefault="00C66DE3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99"/>
              <w:gridCol w:w="3058"/>
              <w:gridCol w:w="2502"/>
              <w:gridCol w:w="2479"/>
            </w:tblGrid>
            <w:tr w:rsidR="00C66DE3" w14:paraId="13A568EF" w14:textId="77777777" w:rsidTr="004A76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4FDD8BC" w14:textId="4EBB9181" w:rsidR="00C66DE3" w:rsidRDefault="00C66DE3" w:rsidP="00C66DE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9709D75" w14:textId="3A14D680" w:rsidR="00C66DE3" w:rsidRDefault="00C66DE3" w:rsidP="00C66D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0556068" w14:textId="5A194DE0" w:rsidR="00C66DE3" w:rsidRDefault="00C66DE3" w:rsidP="00C66D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6603385" w14:textId="3FC669EB" w:rsidR="00C66DE3" w:rsidRDefault="00C66DE3" w:rsidP="00C66D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C66DE3" w14:paraId="2AC30BB3" w14:textId="77777777" w:rsidTr="004A76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BB7651A" w14:textId="01228107" w:rsidR="00C66DE3" w:rsidRPr="004D2956" w:rsidRDefault="00C66DE3" w:rsidP="00C66DE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5AE6CD6" w14:textId="17FA224F" w:rsidR="00C66DE3" w:rsidRPr="004D2956" w:rsidRDefault="00C66DE3" w:rsidP="00C66D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Max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253531D" w14:textId="77777777" w:rsidR="00C66DE3" w:rsidRDefault="00C66DE3" w:rsidP="00C66D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1.732e+00</w:t>
                  </w:r>
                </w:p>
                <w:p w14:paraId="1F923825" w14:textId="11A84526" w:rsidR="00C66DE3" w:rsidRPr="004D2956" w:rsidRDefault="00C66DE3" w:rsidP="00C66D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4836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3ED63CD" w14:textId="77777777" w:rsidR="00C66DE3" w:rsidRDefault="00C66DE3" w:rsidP="00C66D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1.000e+16</w:t>
                  </w:r>
                </w:p>
                <w:p w14:paraId="47809438" w14:textId="251AA051" w:rsidR="00C66DE3" w:rsidRPr="004D2956" w:rsidRDefault="00C66DE3" w:rsidP="00C66D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6103</w:t>
                  </w:r>
                </w:p>
              </w:tc>
            </w:tr>
            <w:tr w:rsidR="00C66DE3" w14:paraId="2949C845" w14:textId="77777777" w:rsidTr="004A765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A4A653" w14:textId="2C6C986A" w:rsidR="00C66DE3" w:rsidRDefault="00C66DE3" w:rsidP="00C66DE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D1FDF4A" wp14:editId="4465CC9F">
                        <wp:extent cx="6858000" cy="3043555"/>
                        <wp:effectExtent l="0" t="0" r="0" b="4445"/>
                        <wp:docPr id="724545167" name="Pictur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4545167" name="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43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8D7EE4" w14:textId="7EF04988" w:rsidR="00C66DE3" w:rsidRPr="004D2956" w:rsidRDefault="00C66DE3" w:rsidP="00C66DE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Hip Part-Static at 660N-Factor of Safety-Factor of Safety1</w:t>
                  </w:r>
                </w:p>
              </w:tc>
            </w:tr>
          </w:tbl>
          <w:p w14:paraId="09DB60C7" w14:textId="77777777" w:rsidR="00C66DE3" w:rsidRPr="000B04D4" w:rsidRDefault="00C66DE3" w:rsidP="000A7C6B"/>
          <w:bookmarkEnd w:id="22"/>
          <w:bookmarkEnd w:id="23"/>
          <w:bookmarkEnd w:id="24"/>
          <w:p w14:paraId="74D283F1" w14:textId="7E70B5A7" w:rsidR="00EC2432" w:rsidRDefault="00EC2432" w:rsidP="000A7C6B"/>
        </w:tc>
      </w:tr>
    </w:tbl>
    <w:p w14:paraId="25ED91B2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180A7AB3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5CA2C18" w14:textId="6D65D654" w:rsidR="000B1701" w:rsidRDefault="00C66DE3" w:rsidP="00C66DE3">
            <w:pPr>
              <w:pStyle w:val="Heading1"/>
            </w:pPr>
            <w:bookmarkStart w:id="26" w:name="_Toc195358779"/>
            <w:r>
              <w:lastRenderedPageBreak/>
              <w:t>Conclusion</w:t>
            </w:r>
            <w:bookmarkEnd w:id="26"/>
          </w:p>
        </w:tc>
      </w:tr>
    </w:tbl>
    <w:p w14:paraId="6511E0AB" w14:textId="77777777" w:rsidR="00112287" w:rsidRDefault="001122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112287" w14:paraId="4C0BCA43" w14:textId="77777777" w:rsidTr="000A7C6B">
        <w:tc>
          <w:tcPr>
            <w:tcW w:w="11016" w:type="dxa"/>
          </w:tcPr>
          <w:p w14:paraId="426C33CB" w14:textId="37E4D8B5" w:rsidR="00112287" w:rsidRDefault="00C66DE3" w:rsidP="00C66DE3">
            <w:pPr>
              <w:pStyle w:val="Heading1"/>
            </w:pPr>
            <w:bookmarkStart w:id="27" w:name="_Toc195358780"/>
            <w:r>
              <w:t>Appendix</w:t>
            </w:r>
            <w:bookmarkEnd w:id="27"/>
          </w:p>
        </w:tc>
      </w:tr>
    </w:tbl>
    <w:p w14:paraId="61D606B6" w14:textId="62AE2974" w:rsidR="00AC3438" w:rsidRPr="00AC3438" w:rsidRDefault="00AC3438" w:rsidP="00FE0924"/>
    <w:sectPr w:rsidR="00AC3438" w:rsidRPr="00AC3438" w:rsidSect="00C66DE3">
      <w:footerReference w:type="default" r:id="rId21"/>
      <w:footerReference w:type="first" r:id="rId2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6B1CA" w14:textId="77777777" w:rsidR="00C66DE3" w:rsidRDefault="00C66DE3" w:rsidP="00F25CD7">
      <w:pPr>
        <w:spacing w:after="0" w:line="240" w:lineRule="auto"/>
      </w:pPr>
      <w:r>
        <w:separator/>
      </w:r>
    </w:p>
  </w:endnote>
  <w:endnote w:type="continuationSeparator" w:id="0">
    <w:p w14:paraId="36AC4ECF" w14:textId="77777777" w:rsidR="00C66DE3" w:rsidRDefault="00C66DE3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FD315C" w14:paraId="762BDE32" w14:textId="77777777" w:rsidTr="003E1AE9">
      <w:tc>
        <w:tcPr>
          <w:tcW w:w="867" w:type="pct"/>
        </w:tcPr>
        <w:p w14:paraId="69B6A0F6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ADCAAD3" wp14:editId="6E921DA5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1E49F149" w14:textId="54E1BB77" w:rsidR="00FD315C" w:rsidRDefault="00C66DE3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15BA30EC" w14:textId="54E1658E" w:rsidR="00FD315C" w:rsidRDefault="00C66DE3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Hip Part</w:t>
          </w:r>
        </w:p>
      </w:tc>
      <w:tc>
        <w:tcPr>
          <w:tcW w:w="0" w:type="auto"/>
          <w:vAlign w:val="bottom"/>
        </w:tcPr>
        <w:p w14:paraId="22F39871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0BF81862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7A3443B4" w14:textId="77777777" w:rsidTr="00BF0BC4">
      <w:tc>
        <w:tcPr>
          <w:tcW w:w="1908" w:type="dxa"/>
        </w:tcPr>
        <w:p w14:paraId="2F23C61F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68822BC" wp14:editId="5FA97C28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0A7451FB" w14:textId="2AB6C0BF" w:rsidR="00FD315C" w:rsidRDefault="00C66DE3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2B79BEEF" w14:textId="5203A9A9" w:rsidR="00FD315C" w:rsidRDefault="00C66DE3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Hip Part</w:t>
          </w:r>
        </w:p>
      </w:tc>
      <w:tc>
        <w:tcPr>
          <w:tcW w:w="360" w:type="dxa"/>
          <w:vAlign w:val="bottom"/>
        </w:tcPr>
        <w:p w14:paraId="789EABDD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2164B7F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0510D" w14:textId="77777777" w:rsidR="00C66DE3" w:rsidRDefault="00C66DE3" w:rsidP="00F25CD7">
      <w:pPr>
        <w:spacing w:after="0" w:line="240" w:lineRule="auto"/>
      </w:pPr>
      <w:r>
        <w:separator/>
      </w:r>
    </w:p>
  </w:footnote>
  <w:footnote w:type="continuationSeparator" w:id="0">
    <w:p w14:paraId="1E1CB55F" w14:textId="77777777" w:rsidR="00C66DE3" w:rsidRDefault="00C66DE3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E3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043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6DE3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7256"/>
  <w15:docId w15:val="{EE7C0208-5C32-43D0-9ACE-0C8376F5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12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Allen Sales</dc:creator>
  <cp:lastModifiedBy>Allen Sales</cp:lastModifiedBy>
  <cp:revision>1</cp:revision>
  <dcterms:created xsi:type="dcterms:W3CDTF">2025-04-12T05:58:00Z</dcterms:created>
  <dcterms:modified xsi:type="dcterms:W3CDTF">2025-04-12T05:59:00Z</dcterms:modified>
</cp:coreProperties>
</file>