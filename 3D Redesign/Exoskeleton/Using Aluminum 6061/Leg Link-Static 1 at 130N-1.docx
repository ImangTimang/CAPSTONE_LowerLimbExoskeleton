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23FBCD4D" w14:textId="77777777" w:rsidTr="00A43A5B">
        <w:trPr>
          <w:cantSplit/>
          <w:trHeight w:val="4488"/>
        </w:trPr>
        <w:tc>
          <w:tcPr>
            <w:tcW w:w="6285" w:type="dxa"/>
          </w:tcPr>
          <w:p w14:paraId="15E2526D" w14:textId="26451785" w:rsidR="00F448BC" w:rsidRDefault="008C44FB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A4167E" wp14:editId="4BE396D3">
                  <wp:extent cx="3853815" cy="1990090"/>
                  <wp:effectExtent l="0" t="0" r="0" b="0"/>
                  <wp:docPr id="214665429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65429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9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44C2431F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2680D10D" w14:textId="7BE73FAE" w:rsidR="00B77317" w:rsidRPr="00CD1539" w:rsidRDefault="008C44FB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Leg Link</w:t>
                  </w:r>
                </w:p>
                <w:p w14:paraId="36E0B511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658F22BE" w14:textId="34FB5AA5" w:rsidR="00B77317" w:rsidRPr="00CD1539" w:rsidRDefault="008C44FB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Saturday, March 15,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3F34BD7F" w14:textId="3EBB4D14" w:rsidR="00B77317" w:rsidRPr="00CD1539" w:rsidRDefault="008C44FB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 at 130N</w:t>
                  </w:r>
                </w:p>
                <w:p w14:paraId="65568F3F" w14:textId="35DC576B" w:rsidR="00B77317" w:rsidRPr="006A441F" w:rsidRDefault="008C44FB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73F64EE7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6B95D0EE" w14:textId="1CEF067B" w:rsidR="00B77317" w:rsidRDefault="008C44FB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29BCD22C" w14:textId="27D364DC" w:rsidR="008C44FB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2972588" w:history="1">
                        <w:r w:rsidR="008C44FB" w:rsidRPr="00535C11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8C44FB">
                          <w:rPr>
                            <w:noProof/>
                            <w:webHidden/>
                          </w:rPr>
                          <w:tab/>
                        </w:r>
                        <w:r w:rsidR="008C44F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8C44FB">
                          <w:rPr>
                            <w:noProof/>
                            <w:webHidden/>
                          </w:rPr>
                          <w:instrText xml:space="preserve"> PAGEREF _Toc192972588 \h </w:instrText>
                        </w:r>
                        <w:r w:rsidR="008C44FB">
                          <w:rPr>
                            <w:noProof/>
                            <w:webHidden/>
                          </w:rPr>
                        </w:r>
                        <w:r w:rsidR="008C44F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8C44FB">
                          <w:rPr>
                            <w:noProof/>
                            <w:webHidden/>
                          </w:rPr>
                          <w:t>1</w:t>
                        </w:r>
                        <w:r w:rsidR="008C44F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BD7A7D1" w14:textId="0C8475C7" w:rsidR="008C44FB" w:rsidRDefault="008C44F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589" w:history="1">
                        <w:r w:rsidRPr="00535C11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_Toc192972589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B4DE1DB" w14:textId="4CBD4403" w:rsidR="008C44FB" w:rsidRDefault="008C44F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590" w:history="1">
                        <w:r w:rsidRPr="00535C11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_Toc192972590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5DE5BBC" w14:textId="201E1BF8" w:rsidR="008C44FB" w:rsidRDefault="008C44F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591" w:history="1">
                        <w:r w:rsidRPr="00535C11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_Toc192972591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E721896" w14:textId="20FF878E" w:rsidR="008C44FB" w:rsidRDefault="008C44F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592" w:history="1">
                        <w:r w:rsidRPr="00535C11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_Toc192972592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A25EB71" w14:textId="7D9244A1" w:rsidR="008C44FB" w:rsidRDefault="008C44F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593" w:history="1">
                        <w:r w:rsidRPr="00535C11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_Toc192972593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BC60353" w14:textId="436A45CD" w:rsidR="008C44FB" w:rsidRDefault="008C44F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594" w:history="1">
                        <w:r w:rsidRPr="00535C11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_Toc192972594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67A669D" w14:textId="2672C9EB" w:rsidR="008C44FB" w:rsidRDefault="008C44F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595" w:history="1">
                        <w:r w:rsidRPr="00535C11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_Toc192972595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0BF5840" w14:textId="54A04663" w:rsidR="008C44FB" w:rsidRDefault="008C44F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596" w:history="1">
                        <w:r w:rsidRPr="00535C11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_Toc192972596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7A9401B" w14:textId="0E60286A" w:rsidR="008C44FB" w:rsidRDefault="008C44F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597" w:history="1">
                        <w:r w:rsidRPr="00535C11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_Toc192972597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30D0FC5" w14:textId="481765FB" w:rsidR="008C44FB" w:rsidRDefault="008C44F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598" w:history="1">
                        <w:r w:rsidRPr="00535C11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_Toc192972598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722C8BE" w14:textId="2CC33DB6" w:rsidR="008C44FB" w:rsidRDefault="008C44F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599" w:history="1">
                        <w:r w:rsidRPr="00535C11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_Toc192972599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C7BE223" w14:textId="358AC7CD" w:rsidR="008C44FB" w:rsidRDefault="008C44F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600" w:history="1">
                        <w:r w:rsidRPr="00535C11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_Toc192972600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79F2CA2" w14:textId="125CBB86" w:rsidR="008C44FB" w:rsidRDefault="008C44F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601" w:history="1">
                        <w:r w:rsidRPr="00535C11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_Toc192972601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0802D7A" w14:textId="651CE473" w:rsidR="008C44FB" w:rsidRDefault="008C44F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602" w:history="1">
                        <w:r w:rsidRPr="00535C11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_Toc192972602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D7D1E0A" w14:textId="105D6702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4B3DFC10" w14:textId="77777777" w:rsidR="00F448BC" w:rsidRDefault="00F448BC" w:rsidP="00A5373F"/>
        </w:tc>
      </w:tr>
      <w:tr w:rsidR="00F448BC" w14:paraId="52084528" w14:textId="77777777" w:rsidTr="00BE081A">
        <w:trPr>
          <w:cantSplit/>
          <w:trHeight w:val="3924"/>
        </w:trPr>
        <w:tc>
          <w:tcPr>
            <w:tcW w:w="6285" w:type="dxa"/>
          </w:tcPr>
          <w:p w14:paraId="0DFFD47F" w14:textId="41A4173C" w:rsidR="00C27B5D" w:rsidRDefault="008C44FB" w:rsidP="00C27B5D">
            <w:pPr>
              <w:pStyle w:val="Heading1"/>
            </w:pPr>
            <w:bookmarkStart w:id="0" w:name="_Toc192972588"/>
            <w:r>
              <w:t>Description</w:t>
            </w:r>
            <w:bookmarkEnd w:id="0"/>
          </w:p>
          <w:p w14:paraId="2A87D797" w14:textId="05EC7E9E" w:rsidR="00F448BC" w:rsidRPr="00E65D6E" w:rsidRDefault="008C44FB" w:rsidP="00FF408C">
            <w:r>
              <w:t>No Data</w:t>
            </w:r>
          </w:p>
        </w:tc>
        <w:tc>
          <w:tcPr>
            <w:tcW w:w="4713" w:type="dxa"/>
            <w:vMerge/>
          </w:tcPr>
          <w:p w14:paraId="38669253" w14:textId="77777777" w:rsidR="00F448BC" w:rsidRPr="00A33AA4" w:rsidRDefault="00F448BC" w:rsidP="00840CC7">
            <w:pPr>
              <w:pStyle w:val="TOC3"/>
            </w:pPr>
          </w:p>
        </w:tc>
      </w:tr>
    </w:tbl>
    <w:p w14:paraId="2251E28E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15B3A63C" w14:textId="77777777" w:rsidTr="00DD03CF">
        <w:tc>
          <w:tcPr>
            <w:tcW w:w="11016" w:type="dxa"/>
          </w:tcPr>
          <w:p w14:paraId="3A6D1EF4" w14:textId="1F8DEEB9" w:rsidR="00343025" w:rsidRDefault="008C44FB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2972589"/>
            <w:r>
              <w:lastRenderedPageBreak/>
              <w:t>Assumptions</w:t>
            </w:r>
            <w:bookmarkEnd w:id="4"/>
          </w:p>
          <w:p w14:paraId="727F38D1" w14:textId="3BC95037" w:rsidR="00A96F2C" w:rsidRDefault="00A96F2C" w:rsidP="00A96F2C"/>
        </w:tc>
      </w:tr>
    </w:tbl>
    <w:p w14:paraId="27FD0C76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2A2808C4" w14:textId="77777777" w:rsidTr="00ED5A01">
        <w:tc>
          <w:tcPr>
            <w:tcW w:w="11016" w:type="dxa"/>
          </w:tcPr>
          <w:p w14:paraId="31D3DB57" w14:textId="543456E6" w:rsidR="00FF408C" w:rsidRDefault="008C44FB" w:rsidP="00FF408C">
            <w:pPr>
              <w:pStyle w:val="Heading1"/>
            </w:pPr>
            <w:bookmarkStart w:id="5" w:name="_Toc192972590"/>
            <w:r>
              <w:t>Model Information</w:t>
            </w:r>
            <w:bookmarkEnd w:id="5"/>
          </w:p>
          <w:p w14:paraId="27927598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283E9A9E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3AE9F1CA" w14:textId="77777777" w:rsidTr="00077EA0">
                    <w:tc>
                      <w:tcPr>
                        <w:tcW w:w="8640" w:type="dxa"/>
                      </w:tcPr>
                      <w:p w14:paraId="38B60BA8" w14:textId="6D3A5A39" w:rsidR="00077EA0" w:rsidRDefault="008C44FB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72A436EA" wp14:editId="0956395F">
                              <wp:extent cx="5349240" cy="2762250"/>
                              <wp:effectExtent l="0" t="0" r="3810" b="0"/>
                              <wp:docPr id="1385731828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85731828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622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BEDB058" w14:textId="27D7485D" w:rsidR="00C16188" w:rsidRDefault="008C44FB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Leg Link</w:t>
                  </w:r>
                </w:p>
                <w:p w14:paraId="2892F145" w14:textId="05661B57" w:rsidR="00C16188" w:rsidRDefault="008C44FB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15D71D88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4BE5BDF" w14:textId="0BE7B868" w:rsidR="00C16188" w:rsidRPr="0044448A" w:rsidRDefault="008C44FB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05DC129B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894A1A0" w14:textId="58EF8A2F" w:rsidR="00C16188" w:rsidRDefault="008C44FB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909724E" w14:textId="0B506CFD" w:rsidR="00C16188" w:rsidRDefault="008C44F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A730BD9" w14:textId="57A765E0" w:rsidR="00C16188" w:rsidRDefault="008C44F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A9A8B3B" w14:textId="224BF639" w:rsidR="00C16188" w:rsidRDefault="008C44F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1DD441DD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C27250" w14:textId="55E7ACA7" w:rsidR="00C16188" w:rsidRDefault="008C44FB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14:paraId="4CA85522" w14:textId="7944CE18" w:rsidR="004B3022" w:rsidRPr="0044448A" w:rsidRDefault="008C44FB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FA371FE" wp14:editId="213BAC85">
                        <wp:extent cx="1562735" cy="807085"/>
                        <wp:effectExtent l="0" t="0" r="0" b="0"/>
                        <wp:docPr id="191449051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1449051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07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D6CCAB" w14:textId="6918AC7B" w:rsidR="00C16188" w:rsidRPr="0044448A" w:rsidRDefault="008C44F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EFE642" w14:textId="77777777" w:rsidR="008C44FB" w:rsidRDefault="008C44F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Mass:0.568126 kg</w:t>
                  </w:r>
                </w:p>
                <w:p w14:paraId="0656BFC6" w14:textId="77777777" w:rsidR="008C44FB" w:rsidRDefault="008C44F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Volume:0.000210417 m^3</w:t>
                  </w:r>
                </w:p>
                <w:p w14:paraId="4891CEC6" w14:textId="77777777" w:rsidR="008C44FB" w:rsidRDefault="008C44F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Density:2,700 kg/m^3</w:t>
                  </w:r>
                </w:p>
                <w:p w14:paraId="1B3902C0" w14:textId="77777777" w:rsidR="008C44FB" w:rsidRDefault="008C44F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Weight:5.56763 N</w:t>
                  </w:r>
                </w:p>
                <w:p w14:paraId="7B76BBB8" w14:textId="1CB65DCB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383491" w14:textId="77777777" w:rsidR="008C44FB" w:rsidRDefault="008C44F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C:\Users\allen\Downloads\CAPSTONE_LowerLimbExoskeleton-main\CAPSTONE_LowerLimbExoskeleton-main\3D Redesign\Exoskeleton\Using Aluminum 6061\Leg Link.SLDPRT</w:t>
                  </w:r>
                </w:p>
                <w:p w14:paraId="150C8EF0" w14:textId="654584BA" w:rsidR="00C16188" w:rsidRPr="0044448A" w:rsidRDefault="008C44F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15 10:00:20 2025</w:t>
                  </w:r>
                </w:p>
              </w:tc>
            </w:tr>
          </w:tbl>
          <w:p w14:paraId="33179125" w14:textId="119F9B04" w:rsidR="00FF408C" w:rsidRDefault="00FF408C" w:rsidP="00A96F2C"/>
        </w:tc>
      </w:tr>
    </w:tbl>
    <w:p w14:paraId="5CE51640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3519D2F5" w14:textId="77777777" w:rsidTr="005E294F">
        <w:tc>
          <w:tcPr>
            <w:tcW w:w="11016" w:type="dxa"/>
          </w:tcPr>
          <w:p w14:paraId="5B93874A" w14:textId="3743BFB2" w:rsidR="00B35001" w:rsidRPr="00B35001" w:rsidRDefault="008C44FB" w:rsidP="00B35001">
            <w:pPr>
              <w:pStyle w:val="Heading1"/>
            </w:pPr>
            <w:bookmarkStart w:id="6" w:name="_Toc192972591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182"/>
              <w:gridCol w:w="6356"/>
            </w:tblGrid>
            <w:tr w:rsidR="00B35001" w14:paraId="1C16908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BA0D41" w14:textId="3FF86702" w:rsidR="00B35001" w:rsidRDefault="008C44FB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9B5B9F" w14:textId="5AF18A37" w:rsidR="00B35001" w:rsidRDefault="008C44F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 at 130N</w:t>
                  </w:r>
                </w:p>
              </w:tc>
            </w:tr>
            <w:tr w:rsidR="008C44FB" w14:paraId="2AB24B5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52EB53" w14:textId="15023582" w:rsidR="008C44FB" w:rsidRDefault="008C44FB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1AA82B" w14:textId="10CB8655" w:rsidR="008C44FB" w:rsidRDefault="008C44F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8C44FB" w14:paraId="46FBE66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CDA76C" w14:textId="48C3EF6A" w:rsidR="008C44FB" w:rsidRDefault="008C44FB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9CDDF6" w14:textId="1FC48D1A" w:rsidR="008C44FB" w:rsidRDefault="008C44F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8C44FB" w14:paraId="2B1C2F4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6B2A41" w14:textId="734EB32C" w:rsidR="008C44FB" w:rsidRDefault="008C44FB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40E84A" w14:textId="2D3C8CE8" w:rsidR="008C44FB" w:rsidRDefault="008C44F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8C44FB" w14:paraId="2B2BA6A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D3CFF4" w14:textId="44A4B127" w:rsidR="008C44FB" w:rsidRDefault="008C44FB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DD9F0E" w14:textId="7D2CFB42" w:rsidR="008C44FB" w:rsidRDefault="008C44F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8C44FB" w14:paraId="7CAC708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061C81" w14:textId="7E6607B7" w:rsidR="008C44FB" w:rsidRDefault="008C44FB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803CE2" w14:textId="2B42F07E" w:rsidR="008C44FB" w:rsidRDefault="008C44F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8C44FB" w14:paraId="4079865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E22072" w14:textId="11249C6B" w:rsidR="008C44FB" w:rsidRDefault="008C44FB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037A5A" w14:textId="4491674C" w:rsidR="008C44FB" w:rsidRDefault="008C44F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C44FB" w14:paraId="308142B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B86A80" w14:textId="69E906C6" w:rsidR="008C44FB" w:rsidRDefault="008C44FB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DA8731" w14:textId="2BB5BEC9" w:rsidR="008C44FB" w:rsidRDefault="008C44F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8C44FB" w14:paraId="0C3679C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5CB440" w14:textId="20EABCEF" w:rsidR="008C44FB" w:rsidRDefault="008C44FB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7C00C7" w14:textId="685ED70B" w:rsidR="008C44FB" w:rsidRDefault="008C44F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C44FB" w14:paraId="336A9D9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0EA75A" w14:textId="1C2D5173" w:rsidR="008C44FB" w:rsidRDefault="008C44FB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370FEC" w14:textId="119A7236" w:rsidR="008C44FB" w:rsidRDefault="008C44F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C44FB" w14:paraId="73CB606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2E9C6F" w14:textId="5C3ED24B" w:rsidR="008C44FB" w:rsidRDefault="008C44FB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3405B2" w14:textId="711676F6" w:rsidR="008C44FB" w:rsidRDefault="008C44F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C44FB" w14:paraId="2C90EF7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A98BFA" w14:textId="4F3F3F3C" w:rsidR="008C44FB" w:rsidRDefault="008C44FB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6BE730" w14:textId="4869B192" w:rsidR="008C44FB" w:rsidRDefault="008C44F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8C44FB" w14:paraId="11C1D23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545040" w14:textId="53AADF79" w:rsidR="008C44FB" w:rsidRDefault="008C44FB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977720" w14:textId="5D4C0E14" w:rsidR="008C44FB" w:rsidRDefault="008C44F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C44FB" w14:paraId="37F9F8C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AC7EF3" w14:textId="0BC9C9AE" w:rsidR="008C44FB" w:rsidRDefault="008C44FB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8F0686" w14:textId="574AD474" w:rsidR="008C44FB" w:rsidRDefault="008C44F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8C44FB" w14:paraId="30192EC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B55DEA" w14:textId="51245EE9" w:rsidR="008C44FB" w:rsidRDefault="008C44FB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E0974C" w14:textId="7B59E995" w:rsidR="008C44FB" w:rsidRDefault="008C44F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C44FB" w14:paraId="15E2976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C5AD54" w14:textId="30D73B1D" w:rsidR="008C44FB" w:rsidRDefault="008C44FB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975D49" w14:textId="4C038234" w:rsidR="008C44FB" w:rsidRDefault="008C44F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C44FB" w14:paraId="504E21C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700E20" w14:textId="60738A5D" w:rsidR="008C44FB" w:rsidRDefault="008C44FB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DAB492" w14:textId="4B900A45" w:rsidR="008C44FB" w:rsidRDefault="008C44F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(C:\Users\allen\Downloads\CAPSTONE_LowerLimbExoskeleton-main\CAPSTONE_LowerLimbExoskeleton-main\3D Redesign\Exoskeleton\Using Aluminum 6061)</w:t>
                  </w:r>
                </w:p>
              </w:tc>
            </w:tr>
          </w:tbl>
          <w:p w14:paraId="7D4E04C4" w14:textId="5FC1D5D1" w:rsidR="005E294F" w:rsidRDefault="005E294F" w:rsidP="00A96F2C"/>
        </w:tc>
      </w:tr>
      <w:bookmarkEnd w:id="1"/>
      <w:bookmarkEnd w:id="2"/>
      <w:bookmarkEnd w:id="3"/>
    </w:tbl>
    <w:p w14:paraId="3ABECF4E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65549A80" w14:textId="77777777" w:rsidTr="00E80CD9">
        <w:tc>
          <w:tcPr>
            <w:tcW w:w="11016" w:type="dxa"/>
          </w:tcPr>
          <w:p w14:paraId="4523B60F" w14:textId="3F7E908E" w:rsidR="00F33129" w:rsidRPr="00B35001" w:rsidRDefault="008C44FB" w:rsidP="000A7C6B">
            <w:pPr>
              <w:pStyle w:val="Heading1"/>
            </w:pPr>
            <w:bookmarkStart w:id="7" w:name="_Toc192972592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6A70523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0C254F" w14:textId="3F01B7D6" w:rsidR="00F33129" w:rsidRDefault="008C44FB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000298" w14:textId="681852D6" w:rsidR="00F33129" w:rsidRDefault="008C44F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8C44FB" w14:paraId="4230F7B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1A18C8" w14:textId="6B9C7515" w:rsidR="008C44FB" w:rsidRDefault="008C44FB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359F67" w14:textId="6C4490A6" w:rsidR="008C44FB" w:rsidRDefault="008C44FB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8C44FB" w14:paraId="50E49F7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767381" w14:textId="6DC64F9A" w:rsidR="008C44FB" w:rsidRDefault="008C44FB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39EA77" w14:textId="6BE8A9B3" w:rsidR="008C44FB" w:rsidRDefault="008C44F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8C44FB" w14:paraId="238743A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096350" w14:textId="173A8F39" w:rsidR="008C44FB" w:rsidRDefault="008C44FB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339927" w14:textId="3C952A5D" w:rsidR="008C44FB" w:rsidRDefault="008C44FB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8C44FB" w14:paraId="243418E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206711" w14:textId="7DAC21AB" w:rsidR="008C44FB" w:rsidRDefault="008C44FB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1ED090" w14:textId="4F948F76" w:rsidR="008C44FB" w:rsidRDefault="008C44F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2C94D8F9" w14:textId="08CD047F" w:rsidR="00F33129" w:rsidRDefault="00F33129" w:rsidP="000A7C6B"/>
        </w:tc>
      </w:tr>
    </w:tbl>
    <w:p w14:paraId="79B81CBA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7AAAD03B" w14:textId="77777777" w:rsidTr="005273D5">
        <w:trPr>
          <w:trHeight w:val="4158"/>
        </w:trPr>
        <w:tc>
          <w:tcPr>
            <w:tcW w:w="11136" w:type="dxa"/>
          </w:tcPr>
          <w:p w14:paraId="273311EB" w14:textId="6A3FE3E4" w:rsidR="00E80CD9" w:rsidRPr="00AC3438" w:rsidRDefault="008C44FB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2972593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394EE1CF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D433212" w14:textId="6A033BBF" w:rsidR="00E80CD9" w:rsidRPr="003E6C57" w:rsidRDefault="008C44FB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5E4C43D" w14:textId="49CC75D9" w:rsidR="00E80CD9" w:rsidRPr="003E6C57" w:rsidRDefault="008C44FB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44940FB" w14:textId="65CC37AA" w:rsidR="00E80CD9" w:rsidRPr="003E6C57" w:rsidRDefault="008C44FB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33003E4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22398929" w14:textId="0E20D516" w:rsidR="00E80CD9" w:rsidRPr="00577134" w:rsidRDefault="008C44FB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1C9B65B7" wp14:editId="79B7F4EA">
                        <wp:extent cx="1904365" cy="983615"/>
                        <wp:effectExtent l="0" t="0" r="635" b="6985"/>
                        <wp:docPr id="2058992256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899225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83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585424B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44F9DE6" w14:textId="77F2528E" w:rsidR="00E80CD9" w:rsidRPr="00BE6656" w:rsidRDefault="008C44FB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D693647" w14:textId="4D88347B" w:rsidR="00E80CD9" w:rsidRPr="00BE6656" w:rsidRDefault="008C44F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6061 Alloy</w:t>
                        </w:r>
                      </w:p>
                    </w:tc>
                  </w:tr>
                  <w:tr w:rsidR="008C44FB" w:rsidRPr="00577134" w14:paraId="6D9BFB3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23642D3" w14:textId="14027FF3" w:rsidR="008C44FB" w:rsidRDefault="008C44F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6AE73C5" w14:textId="3EF33BA9" w:rsidR="008C44FB" w:rsidRDefault="008C44F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8C44FB" w:rsidRPr="00577134" w14:paraId="1120DE0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51F995" w14:textId="34F32097" w:rsidR="008C44FB" w:rsidRDefault="008C44F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1E09E2C" w14:textId="6E361D77" w:rsidR="008C44FB" w:rsidRDefault="008C44F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8C44FB" w:rsidRPr="00577134" w14:paraId="721D5F8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4D74874" w14:textId="6BE6E0B6" w:rsidR="008C44FB" w:rsidRDefault="008C44F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2034290" w14:textId="13478D26" w:rsidR="008C44FB" w:rsidRDefault="008C44F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5.51485e+07 N/m^2</w:t>
                        </w:r>
                      </w:p>
                    </w:tc>
                  </w:tr>
                  <w:tr w:rsidR="008C44FB" w:rsidRPr="00577134" w14:paraId="32FA2DB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836B0F7" w14:textId="42B8F543" w:rsidR="008C44FB" w:rsidRDefault="008C44F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52FB9DE" w14:textId="4CA5EA20" w:rsidR="008C44FB" w:rsidRDefault="008C44F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1.24084e+08 N/m^2</w:t>
                        </w:r>
                      </w:p>
                    </w:tc>
                  </w:tr>
                  <w:tr w:rsidR="008C44FB" w:rsidRPr="00577134" w14:paraId="44E0286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70D52E1" w14:textId="667B53EE" w:rsidR="008C44FB" w:rsidRDefault="008C44F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531719B" w14:textId="244FC11B" w:rsidR="008C44FB" w:rsidRDefault="008C44F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6.9e+10 N/m^2</w:t>
                        </w:r>
                      </w:p>
                    </w:tc>
                  </w:tr>
                  <w:tr w:rsidR="008C44FB" w:rsidRPr="00577134" w14:paraId="447E251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5C5E71C" w14:textId="3660BFB7" w:rsidR="008C44FB" w:rsidRDefault="008C44F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43FF3F1" w14:textId="38A78E59" w:rsidR="008C44FB" w:rsidRDefault="008C44F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8C44FB" w:rsidRPr="00577134" w14:paraId="08D9D79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100D135" w14:textId="2830F9A7" w:rsidR="008C44FB" w:rsidRDefault="008C44F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766ABCF" w14:textId="79E632D0" w:rsidR="008C44FB" w:rsidRDefault="008C44F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2,700 kg/m^3</w:t>
                        </w:r>
                      </w:p>
                    </w:tc>
                  </w:tr>
                  <w:tr w:rsidR="008C44FB" w:rsidRPr="00577134" w14:paraId="111FA49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59E4921" w14:textId="05FB2595" w:rsidR="008C44FB" w:rsidRDefault="008C44F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4685206" w14:textId="0EDD72FD" w:rsidR="008C44FB" w:rsidRDefault="008C44F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2.6e+10 N/m^2</w:t>
                        </w:r>
                      </w:p>
                    </w:tc>
                  </w:tr>
                  <w:tr w:rsidR="008C44FB" w:rsidRPr="00577134" w14:paraId="635AD68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B1F2F6B" w14:textId="2EE473CD" w:rsidR="008C44FB" w:rsidRDefault="008C44F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66B0991" w14:textId="0D3B3DE4" w:rsidR="008C44FB" w:rsidRDefault="008C44F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2.4e-05 /Kelvin</w:t>
                        </w:r>
                      </w:p>
                    </w:tc>
                  </w:tr>
                </w:tbl>
                <w:p w14:paraId="2F10B7E0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2F6AE5D7" w14:textId="146258B5" w:rsidR="00E80CD9" w:rsidRPr="00577134" w:rsidRDefault="008C44F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1(Boss-Extrude1)(Leg Link)</w:t>
                  </w:r>
                </w:p>
              </w:tc>
            </w:tr>
            <w:tr w:rsidR="00E80CD9" w:rsidRPr="000841BF" w14:paraId="677E1C87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2227AF55" w14:textId="3510BC50" w:rsidR="00E80CD9" w:rsidRPr="000841BF" w:rsidRDefault="008C44FB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0ED41EB5" w14:textId="3BB8E5BB" w:rsidR="00E80CD9" w:rsidRDefault="00E80CD9" w:rsidP="000A7C6B"/>
        </w:tc>
      </w:tr>
      <w:bookmarkEnd w:id="8"/>
      <w:bookmarkEnd w:id="9"/>
      <w:bookmarkEnd w:id="10"/>
    </w:tbl>
    <w:p w14:paraId="06035668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23BF1A8C" w14:textId="77777777" w:rsidTr="00452CBC">
        <w:tc>
          <w:tcPr>
            <w:tcW w:w="11016" w:type="dxa"/>
          </w:tcPr>
          <w:p w14:paraId="491687B5" w14:textId="4BD89C67" w:rsidR="005273D5" w:rsidRPr="00AF1A58" w:rsidRDefault="008C44FB" w:rsidP="000A7C6B">
            <w:pPr>
              <w:pStyle w:val="Heading1"/>
              <w:rPr>
                <w:b w:val="0"/>
                <w:bCs w:val="0"/>
              </w:rPr>
            </w:pPr>
            <w:bookmarkStart w:id="12" w:name="_Toc192972594"/>
            <w:r>
              <w:rPr>
                <w:rStyle w:val="Strong"/>
              </w:rPr>
              <w:lastRenderedPageBreak/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8C44FB" w14:paraId="77F51DB6" w14:textId="77777777" w:rsidTr="006F34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060FFE0" w14:textId="7884308C" w:rsidR="008C44FB" w:rsidRPr="004E282D" w:rsidRDefault="008C44FB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444F50A" w14:textId="0528C180" w:rsidR="008C44FB" w:rsidRPr="004E282D" w:rsidRDefault="008C44F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D29642E" w14:textId="52B5507A" w:rsidR="008C44FB" w:rsidRPr="004E282D" w:rsidRDefault="008C44F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8C44FB" w14:paraId="402BA205" w14:textId="77777777" w:rsidTr="008C44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14:paraId="1181C9A1" w14:textId="13A41475" w:rsidR="008C44FB" w:rsidRPr="00AD5FBA" w:rsidRDefault="008C44FB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14:paraId="3B20D85D" w14:textId="746F3F78" w:rsidR="008C44FB" w:rsidRPr="006208CB" w:rsidRDefault="008C44F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AE2C5EB" wp14:editId="7F65A6AB">
                        <wp:extent cx="1772285" cy="915035"/>
                        <wp:effectExtent l="0" t="0" r="0" b="0"/>
                        <wp:docPr id="778756304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8756304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15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8C44FB" w14:paraId="062F820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EEF0D41" w14:textId="4CFE2A3D" w:rsidR="008C44FB" w:rsidRPr="00BE6656" w:rsidRDefault="008C44FB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3DC5181" w14:textId="4DA744F2" w:rsidR="008C44FB" w:rsidRPr="00154A1A" w:rsidRDefault="008C44F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3 face(s)</w:t>
                        </w:r>
                      </w:p>
                    </w:tc>
                  </w:tr>
                  <w:tr w:rsidR="008C44FB" w14:paraId="3E95349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E1E28FC" w14:textId="7D0EA638" w:rsidR="008C44FB" w:rsidRDefault="008C44F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6171535" w14:textId="360BA2BD" w:rsidR="008C44FB" w:rsidRDefault="008C44F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750E49A1" w14:textId="77777777" w:rsidR="008C44FB" w:rsidRPr="004C6DEB" w:rsidRDefault="008C44FB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C44FB" w14:paraId="0CEB30BB" w14:textId="77777777" w:rsidTr="00F56F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4CB7CAF6" w14:textId="763FD1DD" w:rsidR="008C44FB" w:rsidRPr="003F154A" w:rsidRDefault="008C44FB" w:rsidP="00F56F59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8C44FB" w14:paraId="69B0330A" w14:textId="77777777" w:rsidTr="00F56F59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1F22173" w14:textId="35ABA3F4" w:rsidR="008C44FB" w:rsidRDefault="008C44FB" w:rsidP="00F56F5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0FA09B4" w14:textId="4989E19F" w:rsidR="008C44FB" w:rsidRDefault="008C44FB" w:rsidP="00F56F5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352F877" w14:textId="5394244F" w:rsidR="008C44FB" w:rsidRDefault="008C44FB" w:rsidP="00F56F5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11297F0" w14:textId="7AEC27F6" w:rsidR="008C44FB" w:rsidRDefault="008C44FB" w:rsidP="00F56F5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715BCC0E" w14:textId="55D0F6FA" w:rsidR="008C44FB" w:rsidRDefault="008C44FB" w:rsidP="00F56F5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8C44FB" w14:paraId="2CC3DA7D" w14:textId="77777777" w:rsidTr="00F56F59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7A2ED83" w14:textId="285D9424" w:rsidR="008C44FB" w:rsidRDefault="008C44FB" w:rsidP="00F56F5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07E7D21" w14:textId="3AB51FBD" w:rsidR="008C44FB" w:rsidRPr="00EF37BF" w:rsidRDefault="008C44FB" w:rsidP="00F56F5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75.6218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F9319D9" w14:textId="10DDFA20" w:rsidR="008C44FB" w:rsidRPr="00EF37BF" w:rsidRDefault="008C44FB" w:rsidP="00F56F5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-0.460763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953A93F" w14:textId="77A40000" w:rsidR="008C44FB" w:rsidRDefault="008C44FB" w:rsidP="00F56F5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0.00058794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2990A2D7" w14:textId="7D086707" w:rsidR="008C44FB" w:rsidRPr="00EF37BF" w:rsidRDefault="008C44FB" w:rsidP="00F56F5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75.6232</w:t>
                        </w:r>
                      </w:p>
                    </w:tc>
                  </w:tr>
                  <w:tr w:rsidR="008C44FB" w14:paraId="2180CEE4" w14:textId="77777777" w:rsidTr="00F56F59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0A1B2B7" w14:textId="2908F5A8" w:rsidR="008C44FB" w:rsidRDefault="008C44FB" w:rsidP="00F56F5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652175C" w14:textId="518F6E4D" w:rsidR="008C44FB" w:rsidRDefault="008C44FB" w:rsidP="00F56F5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656E816" w14:textId="2ED165DB" w:rsidR="008C44FB" w:rsidRDefault="008C44FB" w:rsidP="00F56F5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F12484B" w14:textId="69A0E946" w:rsidR="008C44FB" w:rsidRDefault="008C44FB" w:rsidP="00F56F5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1B6C36D8" w14:textId="46656876" w:rsidR="008C44FB" w:rsidRDefault="008C44FB" w:rsidP="00F56F5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658DD32C" w14:textId="77777777" w:rsidR="008C44FB" w:rsidRDefault="008C44FB" w:rsidP="00F56F59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8C44FB" w14:paraId="06CD17A1" w14:textId="77777777" w:rsidTr="008C44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8" w:space="0" w:color="000000" w:themeColor="text1"/>
                    <w:left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14:paraId="23B00E4A" w14:textId="374F1304" w:rsidR="008C44FB" w:rsidRPr="00AD5FBA" w:rsidRDefault="008C44FB" w:rsidP="00F56F59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Fixed-2</w:t>
                  </w:r>
                </w:p>
              </w:tc>
              <w:tc>
                <w:tcPr>
                  <w:tcW w:w="3021" w:type="dxa"/>
                  <w:tcBorders>
                    <w:top w:val="single" w:sz="8" w:space="0" w:color="000000" w:themeColor="text1"/>
                    <w:bottom w:val="single" w:sz="18" w:space="0" w:color="76923C" w:themeColor="accent3" w:themeShade="BF"/>
                  </w:tcBorders>
                </w:tcPr>
                <w:p w14:paraId="3420F723" w14:textId="45319B49" w:rsidR="008C44FB" w:rsidRPr="006208CB" w:rsidRDefault="008C44FB" w:rsidP="00F56F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B1F0D4C" wp14:editId="574B50BF">
                        <wp:extent cx="1772285" cy="915035"/>
                        <wp:effectExtent l="0" t="0" r="0" b="0"/>
                        <wp:docPr id="710001127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0001127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15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8" w:space="0" w:color="000000" w:themeColor="text1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8C44FB" w14:paraId="308CBB1D" w14:textId="77777777" w:rsidTr="00F56F59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FB5D3C7" w14:textId="6000CB1C" w:rsidR="008C44FB" w:rsidRPr="00BE6656" w:rsidRDefault="008C44FB" w:rsidP="00F56F59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D8A5FDF" w14:textId="197CD341" w:rsidR="008C44FB" w:rsidRPr="00154A1A" w:rsidRDefault="008C44FB" w:rsidP="00F56F5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8C44FB" w14:paraId="75F4DA7D" w14:textId="77777777" w:rsidTr="00F56F59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67B00F7" w14:textId="4D6EDC87" w:rsidR="008C44FB" w:rsidRDefault="008C44FB" w:rsidP="00F56F59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7E0CBBD" w14:textId="310F0F45" w:rsidR="008C44FB" w:rsidRDefault="008C44FB" w:rsidP="00F56F5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21F31DDB" w14:textId="77777777" w:rsidR="008C44FB" w:rsidRPr="004C6DEB" w:rsidRDefault="008C44FB" w:rsidP="00F56F59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C44FB" w14:paraId="75417C8E" w14:textId="77777777" w:rsidTr="00F56F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74F4C2A1" w14:textId="35B08354" w:rsidR="008C44FB" w:rsidRPr="003F154A" w:rsidRDefault="008C44FB" w:rsidP="00F56F59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8C44FB" w14:paraId="126FE0A8" w14:textId="77777777" w:rsidTr="00F56F59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CDB875B" w14:textId="6CD07C0D" w:rsidR="008C44FB" w:rsidRDefault="008C44FB" w:rsidP="00F56F5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CE4AB6A" w14:textId="03FBDC20" w:rsidR="008C44FB" w:rsidRDefault="008C44FB" w:rsidP="00F56F5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B90D701" w14:textId="40042F86" w:rsidR="008C44FB" w:rsidRDefault="008C44FB" w:rsidP="00F56F5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E94FE81" w14:textId="41987D52" w:rsidR="008C44FB" w:rsidRDefault="008C44FB" w:rsidP="00F56F5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64F47D18" w14:textId="0595D883" w:rsidR="008C44FB" w:rsidRDefault="008C44FB" w:rsidP="00F56F5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8C44FB" w14:paraId="11F1B3B7" w14:textId="77777777" w:rsidTr="00F56F59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90A45D3" w14:textId="6B23B285" w:rsidR="008C44FB" w:rsidRDefault="008C44FB" w:rsidP="00F56F5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A25A3B7" w14:textId="067B677C" w:rsidR="008C44FB" w:rsidRPr="00EF37BF" w:rsidRDefault="008C44FB" w:rsidP="00F56F5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54.3774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1068B2F" w14:textId="205A88A1" w:rsidR="008C44FB" w:rsidRPr="00EF37BF" w:rsidRDefault="008C44FB" w:rsidP="00F56F5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0.463641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3164C8A" w14:textId="1D10CF6C" w:rsidR="008C44FB" w:rsidRDefault="008C44FB" w:rsidP="00F56F5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-0.00729361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9830207" w14:textId="76B8F6C5" w:rsidR="008C44FB" w:rsidRPr="00EF37BF" w:rsidRDefault="008C44FB" w:rsidP="00F56F5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54.3794</w:t>
                        </w:r>
                      </w:p>
                    </w:tc>
                  </w:tr>
                  <w:tr w:rsidR="008C44FB" w14:paraId="4CE33F42" w14:textId="77777777" w:rsidTr="00F56F59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0883FE9" w14:textId="5384979E" w:rsidR="008C44FB" w:rsidRDefault="008C44FB" w:rsidP="00F56F5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6088B9D" w14:textId="473DC5A8" w:rsidR="008C44FB" w:rsidRDefault="008C44FB" w:rsidP="00F56F5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0E0C1D5" w14:textId="4C383E49" w:rsidR="008C44FB" w:rsidRDefault="008C44FB" w:rsidP="00F56F5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978C568" w14:textId="28F215B6" w:rsidR="008C44FB" w:rsidRDefault="008C44FB" w:rsidP="00F56F5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939E3C1" w14:textId="30DFD828" w:rsidR="008C44FB" w:rsidRDefault="008C44FB" w:rsidP="00F56F5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44FE925B" w14:textId="77777777" w:rsidR="008C44FB" w:rsidRDefault="008C44FB" w:rsidP="00F56F59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49A9F98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8C44FB" w14:paraId="1CC20735" w14:textId="77777777" w:rsidTr="008870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AE955E6" w14:textId="02DDE8B2" w:rsidR="008C44FB" w:rsidRPr="004E282D" w:rsidRDefault="008C44FB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4911D90" w14:textId="7DE0F637" w:rsidR="008C44FB" w:rsidRPr="004E282D" w:rsidRDefault="008C44F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FEDB192" w14:textId="0B5BCA23" w:rsidR="008C44FB" w:rsidRPr="004E282D" w:rsidRDefault="008C44F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8C44FB" w14:paraId="2A80F3EE" w14:textId="77777777" w:rsidTr="00E90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5A9B3593" w14:textId="7F7C502F" w:rsidR="008C44FB" w:rsidRPr="00F42DD1" w:rsidRDefault="008C44FB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0F632085" w14:textId="162D16F5" w:rsidR="008C44FB" w:rsidRPr="006208CB" w:rsidRDefault="008C44F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AD6657B" wp14:editId="429488A7">
                        <wp:extent cx="1907540" cy="984885"/>
                        <wp:effectExtent l="0" t="0" r="0" b="5715"/>
                        <wp:docPr id="2033982032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3982032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84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8C44FB" w14:paraId="02D98C1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09656BD" w14:textId="539C7648" w:rsidR="008C44FB" w:rsidRPr="00BE6656" w:rsidRDefault="008C44FB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28A688C" w14:textId="347286F1" w:rsidR="008C44FB" w:rsidRPr="00B77EA3" w:rsidRDefault="008C44F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8C44FB" w14:paraId="478A91A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4D2AAF7" w14:textId="2A024820" w:rsidR="008C44FB" w:rsidRDefault="008C44F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0F58F62" w14:textId="3495BDA8" w:rsidR="008C44FB" w:rsidRDefault="008C44F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8C44FB" w14:paraId="1D171E9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ACE1C4B" w14:textId="1AFC72BA" w:rsidR="008C44FB" w:rsidRDefault="008C44F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0202ACE" w14:textId="61C9F913" w:rsidR="008C44FB" w:rsidRDefault="008C44F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130 N</w:t>
                        </w:r>
                      </w:p>
                    </w:tc>
                  </w:tr>
                </w:tbl>
                <w:p w14:paraId="194C9871" w14:textId="77777777" w:rsidR="008C44FB" w:rsidRDefault="008C44F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14588A52" w14:textId="7EE7F216" w:rsidR="005273D5" w:rsidRDefault="005273D5" w:rsidP="000A7C6B">
            <w:pPr>
              <w:rPr>
                <w:rStyle w:val="Strong"/>
              </w:rPr>
            </w:pPr>
          </w:p>
        </w:tc>
      </w:tr>
    </w:tbl>
    <w:p w14:paraId="756A2D85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4E1FC8D2" w14:textId="77777777" w:rsidTr="005B3D16">
        <w:tc>
          <w:tcPr>
            <w:tcW w:w="11016" w:type="dxa"/>
          </w:tcPr>
          <w:p w14:paraId="05613E28" w14:textId="47729D42" w:rsidR="00132707" w:rsidRDefault="00132707" w:rsidP="000A7C6B">
            <w:pPr>
              <w:pStyle w:val="Heading1"/>
            </w:pPr>
            <w:r>
              <w:br w:type="page"/>
            </w:r>
            <w:bookmarkStart w:id="13" w:name="_Toc192972595"/>
            <w:r w:rsidR="008C44FB">
              <w:t>Connector Definitions</w:t>
            </w:r>
            <w:bookmarkEnd w:id="13"/>
          </w:p>
          <w:p w14:paraId="4D259DB5" w14:textId="1307C89E" w:rsidR="00132707" w:rsidRDefault="008C44FB" w:rsidP="000A7C6B">
            <w:r>
              <w:t>No Data</w:t>
            </w:r>
          </w:p>
          <w:p w14:paraId="3720164D" w14:textId="233F2304" w:rsidR="00EF37BF" w:rsidRPr="009C0A33" w:rsidRDefault="00EF37BF" w:rsidP="000A7C6B"/>
          <w:p w14:paraId="3A69BC56" w14:textId="77777777" w:rsidR="000F2729" w:rsidRDefault="000F2729" w:rsidP="000A7C6B"/>
          <w:p w14:paraId="056B00FE" w14:textId="482F0F05" w:rsidR="00E12C21" w:rsidRDefault="00E12C21" w:rsidP="000A7C6B"/>
          <w:p w14:paraId="6F07AF44" w14:textId="77777777" w:rsidR="00D72EE8" w:rsidRDefault="00D72EE8" w:rsidP="00D72EE8"/>
          <w:p w14:paraId="14DBBD64" w14:textId="505FFFFE" w:rsidR="00D72EE8" w:rsidRPr="009C0A33" w:rsidRDefault="00D72EE8" w:rsidP="00D72EE8"/>
          <w:p w14:paraId="4C720B13" w14:textId="4211EA8C" w:rsidR="00132707" w:rsidRDefault="00132707" w:rsidP="000A7C6B"/>
        </w:tc>
      </w:tr>
    </w:tbl>
    <w:p w14:paraId="3467EFDD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309128A8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269C762" w14:textId="2E34C640" w:rsidR="00104BD8" w:rsidRDefault="008C44FB" w:rsidP="000A7C6B">
            <w:pPr>
              <w:pStyle w:val="Heading1"/>
            </w:pPr>
            <w:bookmarkStart w:id="14" w:name="_Toc192972596"/>
            <w:r>
              <w:lastRenderedPageBreak/>
              <w:t>Interaction Information</w:t>
            </w:r>
            <w:bookmarkEnd w:id="14"/>
          </w:p>
          <w:p w14:paraId="7F12A2C2" w14:textId="3AE631B5" w:rsidR="00104BD8" w:rsidRDefault="008C44FB" w:rsidP="000A7C6B">
            <w:r>
              <w:t>No Data</w:t>
            </w:r>
          </w:p>
          <w:p w14:paraId="7A3E20FA" w14:textId="0F06A22D" w:rsidR="00104BD8" w:rsidRDefault="00104BD8" w:rsidP="000A7C6B">
            <w:pPr>
              <w:rPr>
                <w:rStyle w:val="A3"/>
              </w:rPr>
            </w:pPr>
          </w:p>
          <w:p w14:paraId="3C840A6F" w14:textId="77777777" w:rsidR="00104BD8" w:rsidRDefault="00104BD8" w:rsidP="000A7C6B"/>
        </w:tc>
      </w:tr>
    </w:tbl>
    <w:p w14:paraId="4BD170D3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0CA7DAC7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CE2268B" w14:textId="64392AAB" w:rsidR="00A61A59" w:rsidRDefault="008C44FB" w:rsidP="000A7C6B">
            <w:pPr>
              <w:pStyle w:val="Heading1"/>
            </w:pPr>
            <w:bookmarkStart w:id="15" w:name="_Toc192972597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285450C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ED7ECF" w14:textId="69B7D605" w:rsidR="00A9531D" w:rsidRDefault="008C44FB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269CA6" w14:textId="5A04925C" w:rsidR="00A9531D" w:rsidRDefault="008C44F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8C44FB" w14:paraId="0AB65FA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63F3C7" w14:textId="117FCEED" w:rsidR="008C44FB" w:rsidRDefault="008C44FB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8BEAAA" w14:textId="6F322459" w:rsidR="008C44FB" w:rsidRDefault="008C44F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8C44FB" w14:paraId="0BE2F7F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9054EE" w14:textId="1D4EF980" w:rsidR="008C44FB" w:rsidRDefault="008C44FB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16FC8A" w14:textId="79C65D44" w:rsidR="008C44FB" w:rsidRDefault="008C44F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8C44FB" w14:paraId="21ECA70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1E4F42" w14:textId="0ECF6260" w:rsidR="008C44FB" w:rsidRDefault="008C44FB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D36594" w14:textId="44FDB944" w:rsidR="008C44FB" w:rsidRDefault="008C44F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5.94953 mm</w:t>
                  </w:r>
                </w:p>
              </w:tc>
            </w:tr>
            <w:tr w:rsidR="008C44FB" w14:paraId="686F6A5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8F457C" w14:textId="154F7329" w:rsidR="008C44FB" w:rsidRDefault="008C44FB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699B16" w14:textId="2401A06C" w:rsidR="008C44FB" w:rsidRDefault="008C44F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5.94953 mm</w:t>
                  </w:r>
                </w:p>
              </w:tc>
            </w:tr>
            <w:tr w:rsidR="008C44FB" w14:paraId="3956568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30F35E" w14:textId="40429AE3" w:rsidR="008C44FB" w:rsidRDefault="008C44FB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F54B4C" w14:textId="563CDD7D" w:rsidR="008C44FB" w:rsidRDefault="008C44F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45AC2FF9" w14:textId="77777777" w:rsidR="00690657" w:rsidRDefault="00690657" w:rsidP="00690657"/>
          <w:p w14:paraId="79B92E15" w14:textId="45261E90" w:rsidR="00A9531D" w:rsidRPr="00690657" w:rsidRDefault="008C44FB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66D214C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29D889" w14:textId="31F87CE0" w:rsidR="007107BE" w:rsidRDefault="008C44FB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64D1D0" w14:textId="0F20B132" w:rsidR="007107BE" w:rsidRDefault="008C44F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17232</w:t>
                  </w:r>
                </w:p>
              </w:tc>
            </w:tr>
            <w:tr w:rsidR="008C44FB" w14:paraId="7016997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9D0FC9" w14:textId="2E099B68" w:rsidR="008C44FB" w:rsidRDefault="008C44FB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73948C" w14:textId="419BBB53" w:rsidR="008C44FB" w:rsidRDefault="008C44F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9847</w:t>
                  </w:r>
                </w:p>
              </w:tc>
            </w:tr>
            <w:tr w:rsidR="008C44FB" w14:paraId="7806B25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1363C9" w14:textId="33F3CEFA" w:rsidR="008C44FB" w:rsidRDefault="008C44FB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E7E345" w14:textId="2B5828E9" w:rsidR="008C44FB" w:rsidRDefault="008C44F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2.9278</w:t>
                  </w:r>
                </w:p>
              </w:tc>
            </w:tr>
            <w:tr w:rsidR="008C44FB" w14:paraId="547C1C8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566B0F" w14:textId="385FF396" w:rsidR="008C44FB" w:rsidRDefault="008C44FB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55FA9C" w14:textId="54109B55" w:rsidR="008C44FB" w:rsidRDefault="008C44F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100</w:t>
                  </w:r>
                </w:p>
              </w:tc>
            </w:tr>
            <w:tr w:rsidR="008C44FB" w14:paraId="0B942EC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E9AC42" w14:textId="4ED3237E" w:rsidR="008C44FB" w:rsidRDefault="008C44FB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825217" w14:textId="15057025" w:rsidR="008C44FB" w:rsidRDefault="008C44F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8C44FB" w14:paraId="4219BC7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63C9F9" w14:textId="705F048E" w:rsidR="008C44FB" w:rsidRDefault="008C44FB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4848B2" w14:textId="083E9CB2" w:rsidR="008C44FB" w:rsidRDefault="008C44F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8C44FB" w14:paraId="20DDB0D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E4B265" w14:textId="73D5FEDF" w:rsidR="008C44FB" w:rsidRDefault="008C44FB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9CC27B" w14:textId="739F97E3" w:rsidR="008C44FB" w:rsidRDefault="008C44F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8C44FB" w14:paraId="0BA23A1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9B0EE7" w14:textId="699C6CAF" w:rsidR="008C44FB" w:rsidRDefault="008C44FB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977CF9" w14:textId="310262F9" w:rsidR="008C44FB" w:rsidRDefault="008C44F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ENGRLEANDZ</w:t>
                  </w:r>
                </w:p>
              </w:tc>
            </w:tr>
          </w:tbl>
          <w:p w14:paraId="1B9D6C91" w14:textId="626F5D97" w:rsidR="002F5299" w:rsidRDefault="002F5299" w:rsidP="00690657">
            <w:pPr>
              <w:pStyle w:val="Heading2"/>
              <w:rPr>
                <w:sz w:val="24"/>
                <w:szCs w:val="24"/>
              </w:rPr>
            </w:pPr>
          </w:p>
          <w:p w14:paraId="668D826D" w14:textId="231F88B8" w:rsidR="00A61A59" w:rsidRPr="00690657" w:rsidRDefault="008C44FB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Quality Plots</w:t>
            </w:r>
          </w:p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88"/>
              <w:gridCol w:w="2688"/>
              <w:gridCol w:w="2689"/>
              <w:gridCol w:w="2689"/>
            </w:tblGrid>
            <w:tr w:rsidR="00A61A59" w14:paraId="76FC5F6F" w14:textId="77777777" w:rsidTr="00AB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5DD17546" w14:textId="4B9DB408" w:rsidR="00A61A59" w:rsidRDefault="008C44FB" w:rsidP="00AB7ED5">
                  <w:pPr>
                    <w:jc w:val="center"/>
                  </w:pPr>
                  <w:r>
                    <w:t>Name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478CEAED" w14:textId="1D8B8385" w:rsidR="00A61A59" w:rsidRDefault="008C44FB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041D608A" w14:textId="3D5A9359" w:rsidR="00A61A59" w:rsidRDefault="008C44FB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760D4AD2" w14:textId="0FE7F2D0" w:rsidR="00A61A59" w:rsidRDefault="008C44FB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61A59" w14:paraId="0B5EAB0E" w14:textId="77777777" w:rsidTr="00AB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E61CFC" w14:textId="46D0CB71" w:rsidR="00A61A59" w:rsidRPr="004D2956" w:rsidRDefault="008C44FB" w:rsidP="00AB7ED5">
                  <w:pPr>
                    <w:jc w:val="center"/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Quality1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F2CC88" w14:textId="154B49D5" w:rsidR="00A61A59" w:rsidRPr="004D2956" w:rsidRDefault="008C44FB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Mesh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9D6735" w14:textId="5D655F67" w:rsidR="00A61A59" w:rsidRPr="004D2956" w:rsidRDefault="008C44FB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8D2203" w14:textId="35917EC5" w:rsidR="00A61A59" w:rsidRPr="004D2956" w:rsidRDefault="008C44FB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A61A59" w14:paraId="74FFA966" w14:textId="77777777" w:rsidTr="00A14EA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D4E305" w14:textId="5F7D7274" w:rsidR="00A61A59" w:rsidRDefault="008C44FB" w:rsidP="000A7C6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6A9CAE72" wp14:editId="2074F981">
                        <wp:extent cx="6691630" cy="3455035"/>
                        <wp:effectExtent l="0" t="0" r="0" b="0"/>
                        <wp:docPr id="2031574670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157467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91630" cy="3455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1613BB" w14:textId="1B037ACE" w:rsidR="00A61A59" w:rsidRPr="004D2956" w:rsidRDefault="008C44FB" w:rsidP="000A7C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Leg Link-Static 1 at 130N-Quality-Quality1</w:t>
                  </w:r>
                </w:p>
              </w:tc>
            </w:tr>
          </w:tbl>
          <w:p w14:paraId="0EB68F65" w14:textId="00DF5E83" w:rsidR="00A61A59" w:rsidRPr="00F077CB" w:rsidRDefault="00A61A59" w:rsidP="000A7C6B"/>
        </w:tc>
      </w:tr>
    </w:tbl>
    <w:p w14:paraId="1E80C9E7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5E25BB13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DCE72F1" w14:textId="7E69535E" w:rsidR="002C53F9" w:rsidRDefault="008C44FB" w:rsidP="000A7C6B">
            <w:pPr>
              <w:pStyle w:val="Heading1"/>
            </w:pPr>
            <w:bookmarkStart w:id="16" w:name="_Toc192972598"/>
            <w:r>
              <w:t>Sensor Details</w:t>
            </w:r>
            <w:bookmarkEnd w:id="16"/>
          </w:p>
          <w:p w14:paraId="1C3FFEFC" w14:textId="26CC2E05" w:rsidR="002C53F9" w:rsidRPr="00F077CB" w:rsidRDefault="008C44FB" w:rsidP="000A7C6B">
            <w:r>
              <w:t>No Data</w:t>
            </w:r>
          </w:p>
        </w:tc>
      </w:tr>
    </w:tbl>
    <w:p w14:paraId="6886A436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2DE64C11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1056A36E" w14:textId="7971B8F1" w:rsidR="005F5B79" w:rsidRDefault="008C44FB" w:rsidP="000A7C6B">
            <w:pPr>
              <w:pStyle w:val="Heading1"/>
            </w:pPr>
            <w:bookmarkStart w:id="17" w:name="_Toc192972599"/>
            <w:r>
              <w:lastRenderedPageBreak/>
              <w:t>Resultant Forces</w:t>
            </w:r>
            <w:bookmarkEnd w:id="17"/>
          </w:p>
          <w:p w14:paraId="66C87771" w14:textId="5D769587" w:rsidR="005F5B79" w:rsidRPr="000B04D4" w:rsidRDefault="008C44FB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5A55F282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39B2B01" w14:textId="7B5D6D35" w:rsidR="005F5B79" w:rsidRDefault="008C44FB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2CD8FFD" w14:textId="53F894AE" w:rsidR="005F5B79" w:rsidRDefault="008C44F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319D9D2" w14:textId="303B18CD" w:rsidR="005F5B79" w:rsidRDefault="008C44F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1C5F8E7" w14:textId="32B383A8" w:rsidR="005F5B79" w:rsidRDefault="008C44F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2EA5E74" w14:textId="6099CCC0" w:rsidR="005F5B79" w:rsidRDefault="008C44F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4368340" w14:textId="4A47D860" w:rsidR="005F5B79" w:rsidRDefault="008C44F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185B6671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E455146" w14:textId="4A337540" w:rsidR="005F5B79" w:rsidRPr="004D2956" w:rsidRDefault="008C44FB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44BC16C" w14:textId="026CAE82" w:rsidR="005F5B79" w:rsidRPr="004D2956" w:rsidRDefault="008C44F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94821A7" w14:textId="663348F6" w:rsidR="005F5B79" w:rsidRPr="004D2956" w:rsidRDefault="008C44F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129.999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F3FE034" w14:textId="2BCE8B84" w:rsidR="005F5B79" w:rsidRPr="004D2956" w:rsidRDefault="008C44F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0.00287151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089113F" w14:textId="0750C748" w:rsidR="005F5B79" w:rsidRPr="004D2956" w:rsidRDefault="008C44F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-0.00670385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5675601" w14:textId="4144BD2E" w:rsidR="005F5B79" w:rsidRPr="004D2956" w:rsidRDefault="008C44F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129.999</w:t>
                  </w:r>
                </w:p>
              </w:tc>
            </w:tr>
          </w:tbl>
          <w:p w14:paraId="0575BD1E" w14:textId="62CF4933" w:rsidR="005F5B79" w:rsidRPr="000B04D4" w:rsidRDefault="008C44FB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42DACC90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0E4E6FE" w14:textId="158089CD" w:rsidR="005F5B79" w:rsidRDefault="008C44FB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87E4F81" w14:textId="34C2CDE1" w:rsidR="005F5B79" w:rsidRDefault="008C44F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0BCC84D" w14:textId="4B4608FF" w:rsidR="005F5B79" w:rsidRDefault="008C44F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55D13E7" w14:textId="5C04F338" w:rsidR="005F5B79" w:rsidRDefault="008C44F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ED16E45" w14:textId="75E57389" w:rsidR="005F5B79" w:rsidRDefault="008C44F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3800F60" w14:textId="6935171A" w:rsidR="005F5B79" w:rsidRDefault="008C44F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5F2D1FD0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EE67F5C" w14:textId="7F332ED9" w:rsidR="005F5B79" w:rsidRPr="004D2956" w:rsidRDefault="008C44FB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BB0DE76" w14:textId="30610269" w:rsidR="005F5B79" w:rsidRPr="004D2956" w:rsidRDefault="008C44F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B53403D" w14:textId="58D3EA63" w:rsidR="005F5B79" w:rsidRPr="004D2956" w:rsidRDefault="008C44F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3D4492A" w14:textId="44F37FDD" w:rsidR="005F5B79" w:rsidRPr="004D2956" w:rsidRDefault="008C44F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207A468" w14:textId="7E8E4F1E" w:rsidR="005F5B79" w:rsidRPr="004D2956" w:rsidRDefault="008C44F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A3ADC96" w14:textId="34C438A2" w:rsidR="005F5B79" w:rsidRPr="004D2956" w:rsidRDefault="008C44F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12A46AD" w14:textId="77777777" w:rsidR="005F5B79" w:rsidRDefault="005F5B79" w:rsidP="000A7C6B"/>
        </w:tc>
      </w:tr>
      <w:tr w:rsidR="005F5B79" w14:paraId="5A9AB508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7700ED42" w14:textId="0A119AEA" w:rsidR="00C6072D" w:rsidRPr="000B04D4" w:rsidRDefault="008C44FB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29B59250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99AE8F2" w14:textId="5D15DBBD" w:rsidR="00C6072D" w:rsidRDefault="008C44FB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6E78260" w14:textId="476F6E40" w:rsidR="00C6072D" w:rsidRDefault="008C44F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A817D75" w14:textId="74992D43" w:rsidR="00C6072D" w:rsidRDefault="008C44F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4B6D084" w14:textId="2404D47A" w:rsidR="00C6072D" w:rsidRDefault="008C44F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46A17B8" w14:textId="31480DFD" w:rsidR="00C6072D" w:rsidRDefault="008C44F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51CB76D" w14:textId="4415A042" w:rsidR="00C6072D" w:rsidRDefault="008C44FB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13B8375B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5BAC601" w14:textId="2A9BBFB2" w:rsidR="00C6072D" w:rsidRPr="004D2956" w:rsidRDefault="008C44FB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94ADE04" w14:textId="18E57075" w:rsidR="00C6072D" w:rsidRPr="004D2956" w:rsidRDefault="008C44F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8342E80" w14:textId="336A6065" w:rsidR="00C6072D" w:rsidRPr="004D2956" w:rsidRDefault="008C44F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0.00618643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4E89F51" w14:textId="685806B0" w:rsidR="00C6072D" w:rsidRPr="004D2956" w:rsidRDefault="008C44F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0.0132044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B34D6D2" w14:textId="344D6D3D" w:rsidR="00C6072D" w:rsidRPr="004D2956" w:rsidRDefault="008C44F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0.00813296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521FB72" w14:textId="0CB1D162" w:rsidR="00C6072D" w:rsidRPr="004D2956" w:rsidRDefault="008C44F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0.0166965</w:t>
                  </w:r>
                </w:p>
              </w:tc>
            </w:tr>
          </w:tbl>
          <w:p w14:paraId="1D3069F7" w14:textId="3085591F" w:rsidR="00C6072D" w:rsidRPr="000B04D4" w:rsidRDefault="008C44FB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61CCC377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55DDC47" w14:textId="7C1DD612" w:rsidR="00C6072D" w:rsidRDefault="008C44FB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CD88ECC" w14:textId="7D50BD50" w:rsidR="00C6072D" w:rsidRDefault="008C44F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AEAFD60" w14:textId="16F3D16A" w:rsidR="00C6072D" w:rsidRDefault="008C44F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40740D7" w14:textId="14AA5E1D" w:rsidR="00C6072D" w:rsidRDefault="008C44F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54F4069" w14:textId="18758E0F" w:rsidR="00C6072D" w:rsidRDefault="008C44F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C66E0DA" w14:textId="3F08500F" w:rsidR="00C6072D" w:rsidRDefault="008C44F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347E2098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77395E2" w14:textId="1FAA6907" w:rsidR="00C6072D" w:rsidRPr="004D2956" w:rsidRDefault="008C44FB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849B6EC" w14:textId="1D7B9A6E" w:rsidR="00C6072D" w:rsidRPr="004D2956" w:rsidRDefault="008C44F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EFB61F0" w14:textId="22B584C9" w:rsidR="00C6072D" w:rsidRPr="004D2956" w:rsidRDefault="008C44F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CE904BC" w14:textId="66E92F63" w:rsidR="00C6072D" w:rsidRPr="004D2956" w:rsidRDefault="008C44F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2678441" w14:textId="70D7968F" w:rsidR="00C6072D" w:rsidRPr="004D2956" w:rsidRDefault="008C44F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84970ED" w14:textId="3CF41522" w:rsidR="00C6072D" w:rsidRPr="004D2956" w:rsidRDefault="008C44F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5CE50FC4" w14:textId="50019380" w:rsidR="005F5B79" w:rsidRDefault="005F5B79" w:rsidP="000A7C6B"/>
        </w:tc>
      </w:tr>
      <w:bookmarkEnd w:id="18"/>
      <w:bookmarkEnd w:id="19"/>
      <w:bookmarkEnd w:id="20"/>
    </w:tbl>
    <w:p w14:paraId="7C1FE425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556F4569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E1B04E6" w14:textId="58F4F19C" w:rsidR="0050542D" w:rsidRPr="008C44FB" w:rsidRDefault="008C44FB" w:rsidP="008C44FB">
            <w:pPr>
              <w:pStyle w:val="Heading1"/>
            </w:pPr>
            <w:bookmarkStart w:id="21" w:name="_Toc192972600"/>
            <w:r>
              <w:t>Beams</w:t>
            </w:r>
            <w:bookmarkEnd w:id="21"/>
          </w:p>
          <w:p w14:paraId="58BC9364" w14:textId="0CCF7330" w:rsidR="00EC2432" w:rsidRDefault="008C44FB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28C69E12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68EEC4C6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6AAD29B" w14:textId="6A4ED310" w:rsidR="00EC2432" w:rsidRDefault="008C44FB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2972601"/>
            <w:r>
              <w:lastRenderedPageBreak/>
              <w:t>Study Results</w:t>
            </w:r>
            <w:bookmarkEnd w:id="25"/>
          </w:p>
          <w:p w14:paraId="5A38088A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2806"/>
              <w:gridCol w:w="2556"/>
              <w:gridCol w:w="2908"/>
            </w:tblGrid>
            <w:tr w:rsidR="008C44FB" w14:paraId="3D9468EE" w14:textId="77777777" w:rsidTr="00F56F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39EBA88" w14:textId="289694F9" w:rsidR="008C44FB" w:rsidRDefault="008C44FB" w:rsidP="008C44F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B66E021" w14:textId="61D284E3" w:rsidR="008C44FB" w:rsidRDefault="008C44FB" w:rsidP="008C44F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4B11AF9" w14:textId="274C3AF0" w:rsidR="008C44FB" w:rsidRDefault="008C44FB" w:rsidP="008C44F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96472CA" w14:textId="2161A1E4" w:rsidR="008C44FB" w:rsidRDefault="008C44FB" w:rsidP="008C44F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8C44FB" w14:paraId="4FF17235" w14:textId="77777777" w:rsidTr="00F56F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18A391F" w14:textId="5B8E6EDD" w:rsidR="008C44FB" w:rsidRPr="004D2956" w:rsidRDefault="008C44FB" w:rsidP="008C44F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EBE18C1" w14:textId="6D3CA9A7" w:rsidR="008C44FB" w:rsidRPr="004D2956" w:rsidRDefault="008C44FB" w:rsidP="008C44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D15F3EF" w14:textId="77777777" w:rsidR="008C44FB" w:rsidRDefault="008C44FB" w:rsidP="008C44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856.969N/m^2</w:t>
                  </w:r>
                </w:p>
                <w:p w14:paraId="4DC86A52" w14:textId="2E3C0CF0" w:rsidR="008C44FB" w:rsidRPr="004D2956" w:rsidRDefault="008C44FB" w:rsidP="008C44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13043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9C5CDBA" w14:textId="77777777" w:rsidR="008C44FB" w:rsidRDefault="008C44FB" w:rsidP="008C44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5,401,845.500N/m^2</w:t>
                  </w:r>
                </w:p>
                <w:p w14:paraId="1CA3B8B3" w14:textId="64723ACD" w:rsidR="008C44FB" w:rsidRPr="004D2956" w:rsidRDefault="008C44FB" w:rsidP="008C44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6822</w:t>
                  </w:r>
                </w:p>
              </w:tc>
            </w:tr>
            <w:tr w:rsidR="008C44FB" w14:paraId="4B724172" w14:textId="77777777" w:rsidTr="00F56F5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B74A85" w14:textId="6DB8565C" w:rsidR="008C44FB" w:rsidRDefault="008C44FB" w:rsidP="008C44F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3D5EEBF" wp14:editId="5DD6EA18">
                        <wp:extent cx="6858000" cy="3541395"/>
                        <wp:effectExtent l="0" t="0" r="0" b="1905"/>
                        <wp:docPr id="916669005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6669005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413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B2C668" w14:textId="4FCF4063" w:rsidR="008C44FB" w:rsidRPr="004D2956" w:rsidRDefault="008C44FB" w:rsidP="008C44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Leg Link-Static 1 at 130N-Stress-Stress1</w:t>
                  </w:r>
                </w:p>
              </w:tc>
            </w:tr>
          </w:tbl>
          <w:p w14:paraId="10D3ED0A" w14:textId="77777777" w:rsidR="008C44FB" w:rsidRDefault="008C44F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8C44FB" w14:paraId="72235ED1" w14:textId="77777777" w:rsidTr="00F56F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4E662B2" w14:textId="7DEB0F75" w:rsidR="008C44FB" w:rsidRDefault="008C44FB" w:rsidP="008C44F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5651DCF" w14:textId="18026A0E" w:rsidR="008C44FB" w:rsidRDefault="008C44FB" w:rsidP="008C44F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3354B31" w14:textId="5C44C136" w:rsidR="008C44FB" w:rsidRDefault="008C44FB" w:rsidP="008C44F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E926B19" w14:textId="454B1E63" w:rsidR="008C44FB" w:rsidRDefault="008C44FB" w:rsidP="008C44F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8C44FB" w14:paraId="48260D09" w14:textId="77777777" w:rsidTr="00F56F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1F975BB" w14:textId="4D3589F3" w:rsidR="008C44FB" w:rsidRPr="004D2956" w:rsidRDefault="008C44FB" w:rsidP="008C44F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A265FDF" w14:textId="29EBC22C" w:rsidR="008C44FB" w:rsidRPr="004D2956" w:rsidRDefault="008C44FB" w:rsidP="008C44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41F038A" w14:textId="77777777" w:rsidR="008C44FB" w:rsidRDefault="008C44FB" w:rsidP="008C44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5D38DF27" w14:textId="44D7A1BF" w:rsidR="008C44FB" w:rsidRPr="004D2956" w:rsidRDefault="008C44FB" w:rsidP="008C44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FD875F7" w14:textId="77777777" w:rsidR="008C44FB" w:rsidRDefault="008C44FB" w:rsidP="008C44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5.472e-02mm</w:t>
                  </w:r>
                </w:p>
                <w:p w14:paraId="69D5BFA5" w14:textId="3E3267B6" w:rsidR="008C44FB" w:rsidRPr="004D2956" w:rsidRDefault="008C44FB" w:rsidP="008C44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3258</w:t>
                  </w:r>
                </w:p>
              </w:tc>
            </w:tr>
            <w:tr w:rsidR="008C44FB" w14:paraId="021859E2" w14:textId="77777777" w:rsidTr="00F56F5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CEE1EA" w14:textId="43BF5D30" w:rsidR="008C44FB" w:rsidRDefault="008C44FB" w:rsidP="008C44F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1F66E4EA" wp14:editId="368AF195">
                        <wp:extent cx="6858000" cy="3541395"/>
                        <wp:effectExtent l="0" t="0" r="0" b="1905"/>
                        <wp:docPr id="193208826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208826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413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BDD16E" w14:textId="623BF556" w:rsidR="008C44FB" w:rsidRPr="004D2956" w:rsidRDefault="008C44FB" w:rsidP="008C44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Leg Link-Static 1 at 130N-Displacement-Displacement1</w:t>
                  </w:r>
                </w:p>
              </w:tc>
            </w:tr>
          </w:tbl>
          <w:p w14:paraId="7EF3EAD2" w14:textId="77777777" w:rsidR="008C44FB" w:rsidRDefault="008C44F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8C44FB" w14:paraId="6CE086B8" w14:textId="77777777" w:rsidTr="00F56F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17ED559" w14:textId="7A5CC465" w:rsidR="008C44FB" w:rsidRDefault="008C44FB" w:rsidP="008C44F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9CB6543" w14:textId="6B65334D" w:rsidR="008C44FB" w:rsidRDefault="008C44FB" w:rsidP="008C44F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AF8A272" w14:textId="2A45C32C" w:rsidR="008C44FB" w:rsidRDefault="008C44FB" w:rsidP="008C44F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F7CAC07" w14:textId="00E54DAB" w:rsidR="008C44FB" w:rsidRDefault="008C44FB" w:rsidP="008C44F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8C44FB" w14:paraId="4D427D73" w14:textId="77777777" w:rsidTr="00F56F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C9D3C8C" w14:textId="179DCE45" w:rsidR="008C44FB" w:rsidRPr="004D2956" w:rsidRDefault="008C44FB" w:rsidP="008C44F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728C2DE" w14:textId="1C71C0BD" w:rsidR="008C44FB" w:rsidRPr="004D2956" w:rsidRDefault="008C44FB" w:rsidP="008C44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D04E2AC" w14:textId="77777777" w:rsidR="008C44FB" w:rsidRDefault="008C44FB" w:rsidP="008C44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1.466e-08</w:t>
                  </w:r>
                </w:p>
                <w:p w14:paraId="31C889CD" w14:textId="3F78E3C2" w:rsidR="008C44FB" w:rsidRPr="004D2956" w:rsidRDefault="008C44FB" w:rsidP="008C44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4679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B5BF759" w14:textId="77777777" w:rsidR="008C44FB" w:rsidRDefault="008C44FB" w:rsidP="008C44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5.670e-05</w:t>
                  </w:r>
                </w:p>
                <w:p w14:paraId="755B5E6D" w14:textId="122D0C84" w:rsidR="008C44FB" w:rsidRPr="004D2956" w:rsidRDefault="008C44FB" w:rsidP="008C44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8249</w:t>
                  </w:r>
                </w:p>
              </w:tc>
            </w:tr>
            <w:tr w:rsidR="008C44FB" w14:paraId="25FE1CF5" w14:textId="77777777" w:rsidTr="00F56F5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D37661" w14:textId="69B39DB0" w:rsidR="008C44FB" w:rsidRDefault="008C44FB" w:rsidP="008C44F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2AB560D3" wp14:editId="327F3F22">
                        <wp:extent cx="6858000" cy="3541395"/>
                        <wp:effectExtent l="0" t="0" r="0" b="1905"/>
                        <wp:docPr id="422665694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2665694" name="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413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71134B" w14:textId="2EAC3B9E" w:rsidR="008C44FB" w:rsidRPr="004D2956" w:rsidRDefault="008C44FB" w:rsidP="008C44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Leg Link-Static 1 at 130N-Strain-Strain1</w:t>
                  </w:r>
                </w:p>
              </w:tc>
            </w:tr>
          </w:tbl>
          <w:p w14:paraId="68DF9F07" w14:textId="77777777" w:rsidR="008C44FB" w:rsidRPr="000B04D4" w:rsidRDefault="008C44FB" w:rsidP="000A7C6B"/>
          <w:bookmarkEnd w:id="22"/>
          <w:bookmarkEnd w:id="23"/>
          <w:bookmarkEnd w:id="24"/>
          <w:p w14:paraId="4208DC0D" w14:textId="3DF4FEEC" w:rsidR="00EC2432" w:rsidRDefault="00EC2432" w:rsidP="000A7C6B"/>
        </w:tc>
      </w:tr>
    </w:tbl>
    <w:p w14:paraId="2AFFC8E8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4374DBAF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21E677C" w14:textId="5A231E41" w:rsidR="000B1701" w:rsidRDefault="008C44FB" w:rsidP="008C44FB">
            <w:pPr>
              <w:pStyle w:val="Heading1"/>
            </w:pPr>
            <w:bookmarkStart w:id="26" w:name="_Toc192972602"/>
            <w:r>
              <w:t>Conclusion</w:t>
            </w:r>
            <w:bookmarkEnd w:id="26"/>
          </w:p>
        </w:tc>
      </w:tr>
    </w:tbl>
    <w:p w14:paraId="78CFF744" w14:textId="61DA3849" w:rsidR="00AC3438" w:rsidRPr="00AC3438" w:rsidRDefault="00AC3438" w:rsidP="00FE0924"/>
    <w:sectPr w:rsidR="00AC3438" w:rsidRPr="00AC3438" w:rsidSect="008C44FB">
      <w:footerReference w:type="defaul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41BED" w14:textId="77777777" w:rsidR="008C44FB" w:rsidRDefault="008C44FB" w:rsidP="00F25CD7">
      <w:pPr>
        <w:spacing w:after="0" w:line="240" w:lineRule="auto"/>
      </w:pPr>
      <w:r>
        <w:separator/>
      </w:r>
    </w:p>
  </w:endnote>
  <w:endnote w:type="continuationSeparator" w:id="0">
    <w:p w14:paraId="726E7A32" w14:textId="77777777" w:rsidR="008C44FB" w:rsidRDefault="008C44FB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FD315C" w14:paraId="70BE468F" w14:textId="77777777" w:rsidTr="003E1AE9">
      <w:tc>
        <w:tcPr>
          <w:tcW w:w="867" w:type="pct"/>
        </w:tcPr>
        <w:p w14:paraId="61322BAC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9AB72D0" wp14:editId="41608894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5CC25367" w14:textId="486E361E" w:rsidR="00FD315C" w:rsidRDefault="008C44FB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2606822B" w14:textId="0AD277FD" w:rsidR="00FD315C" w:rsidRDefault="008C44FB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Leg Link</w:t>
          </w:r>
        </w:p>
      </w:tc>
      <w:tc>
        <w:tcPr>
          <w:tcW w:w="0" w:type="auto"/>
          <w:vAlign w:val="bottom"/>
        </w:tcPr>
        <w:p w14:paraId="62BC66BD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4EA5DD5A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2DF8F35A" w14:textId="77777777" w:rsidTr="00BF0BC4">
      <w:tc>
        <w:tcPr>
          <w:tcW w:w="1908" w:type="dxa"/>
        </w:tcPr>
        <w:p w14:paraId="5F63E94F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F6468B6" wp14:editId="3A11EAE1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16FA778F" w14:textId="3911D08B" w:rsidR="00FD315C" w:rsidRDefault="008C44FB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1C96618" w14:textId="185501D8" w:rsidR="00FD315C" w:rsidRDefault="008C44FB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Leg Link</w:t>
          </w:r>
        </w:p>
      </w:tc>
      <w:tc>
        <w:tcPr>
          <w:tcW w:w="360" w:type="dxa"/>
          <w:vAlign w:val="bottom"/>
        </w:tcPr>
        <w:p w14:paraId="465E6296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29C9BE3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DC347" w14:textId="77777777" w:rsidR="008C44FB" w:rsidRDefault="008C44FB" w:rsidP="00F25CD7">
      <w:pPr>
        <w:spacing w:after="0" w:line="240" w:lineRule="auto"/>
      </w:pPr>
      <w:r>
        <w:separator/>
      </w:r>
    </w:p>
  </w:footnote>
  <w:footnote w:type="continuationSeparator" w:id="0">
    <w:p w14:paraId="1C591287" w14:textId="77777777" w:rsidR="008C44FB" w:rsidRDefault="008C44FB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FB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C44FB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152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AEF9"/>
  <w15:docId w15:val="{D70F592A-6F92-4769-8065-E814DE6D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12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Allen Sales</dc:creator>
  <cp:lastModifiedBy>Allen Sales</cp:lastModifiedBy>
  <cp:revision>1</cp:revision>
  <dcterms:created xsi:type="dcterms:W3CDTF">2025-03-15T15:08:00Z</dcterms:created>
  <dcterms:modified xsi:type="dcterms:W3CDTF">2025-03-15T15:09:00Z</dcterms:modified>
</cp:coreProperties>
</file>