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37A5DAB3" w14:textId="77777777" w:rsidTr="00A43A5B">
        <w:trPr>
          <w:cantSplit/>
          <w:trHeight w:val="4488"/>
        </w:trPr>
        <w:tc>
          <w:tcPr>
            <w:tcW w:w="6285" w:type="dxa"/>
          </w:tcPr>
          <w:p w14:paraId="13B4DBBC" w14:textId="30AD3666" w:rsidR="00F448BC" w:rsidRDefault="003F0F8E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0CC4A5" wp14:editId="5B01768F">
                  <wp:extent cx="3853815" cy="1710055"/>
                  <wp:effectExtent l="0" t="0" r="0" b="4445"/>
                  <wp:docPr id="1831725657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72565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6BF104A4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1C5E6A81" w14:textId="4EB81A31" w:rsidR="00B77317" w:rsidRPr="00CD1539" w:rsidRDefault="003F0F8E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Foot Left</w:t>
                  </w:r>
                </w:p>
                <w:p w14:paraId="6D289AF8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9CE2091" w14:textId="1AF0AFB6" w:rsidR="00B77317" w:rsidRPr="00CD1539" w:rsidRDefault="003F0F8E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Wednesday, April 9,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03C439EA" w14:textId="530FAD97" w:rsidR="00B77317" w:rsidRPr="00CD1539" w:rsidRDefault="003F0F8E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9EE7451" w14:textId="265862CC" w:rsidR="00B77317" w:rsidRPr="006A441F" w:rsidRDefault="003F0F8E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30C547A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84BF0C8" w14:textId="643F1C77" w:rsidR="00B77317" w:rsidRDefault="003F0F8E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5DCF062C" w14:textId="7FD48010" w:rsidR="003F0F8E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5053343" w:history="1">
                        <w:r w:rsidR="003F0F8E" w:rsidRPr="00035555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3F0F8E">
                          <w:rPr>
                            <w:noProof/>
                            <w:webHidden/>
                          </w:rPr>
                          <w:tab/>
                        </w:r>
                        <w:r w:rsidR="003F0F8E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3F0F8E">
                          <w:rPr>
                            <w:noProof/>
                            <w:webHidden/>
                          </w:rPr>
                          <w:instrText xml:space="preserve"> PAGEREF _Toc195053343 \h </w:instrText>
                        </w:r>
                        <w:r w:rsidR="003F0F8E">
                          <w:rPr>
                            <w:noProof/>
                            <w:webHidden/>
                          </w:rPr>
                        </w:r>
                        <w:r w:rsidR="003F0F8E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3F0F8E">
                          <w:rPr>
                            <w:noProof/>
                            <w:webHidden/>
                          </w:rPr>
                          <w:t>1</w:t>
                        </w:r>
                        <w:r w:rsidR="003F0F8E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A2CC18A" w14:textId="0E2BF0A1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44" w:history="1">
                        <w:r w:rsidRPr="00035555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209B920" w14:textId="48182551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45" w:history="1">
                        <w:r w:rsidRPr="00035555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_Toc195053345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A0FF357" w14:textId="0B5549BB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46" w:history="1">
                        <w:r w:rsidRPr="00035555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_Toc195053346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0F72DF8" w14:textId="67623089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47" w:history="1">
                        <w:r w:rsidRPr="00035555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_Toc195053347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5AB4303" w14:textId="0E8FC66D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48" w:history="1">
                        <w:r w:rsidRPr="00035555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_Toc195053348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6367B3E" w14:textId="184EB6FD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49" w:history="1">
                        <w:r w:rsidRPr="00035555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_Toc195053349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322D95B" w14:textId="07709982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0" w:history="1">
                        <w:r w:rsidRPr="00035555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F95E1C" w14:textId="264B6862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1" w:history="1">
                        <w:r w:rsidRPr="00035555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9C4125" w14:textId="4D6AEA7B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2" w:history="1">
                        <w:r w:rsidRPr="00035555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47C14B6" w14:textId="50286B7D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3" w:history="1">
                        <w:r w:rsidRPr="00035555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7337603" w14:textId="70DEE11A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4" w:history="1">
                        <w:r w:rsidRPr="00035555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434082" w14:textId="79705FF4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5" w:history="1">
                        <w:r w:rsidRPr="00035555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8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B0E98E2" w14:textId="330CE474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6" w:history="1">
                        <w:r w:rsidRPr="00035555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A0C1840" w14:textId="2326FA8C" w:rsidR="003F0F8E" w:rsidRDefault="003F0F8E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:lang w:val="en-PH" w:eastAsia="en-PH"/>
                          <w14:ligatures w14:val="standardContextual"/>
                        </w:rPr>
                      </w:pPr>
                      <w:hyperlink w:anchor="_Toc195053357" w:history="1">
                        <w:r w:rsidRPr="00035555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_Toc195053357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11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460DD08" w14:textId="3D0B3CB9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0B117443" w14:textId="77777777" w:rsidR="00F448BC" w:rsidRDefault="00F448BC" w:rsidP="00A5373F"/>
        </w:tc>
      </w:tr>
      <w:tr w:rsidR="00F448BC" w14:paraId="0C4FF1A9" w14:textId="77777777" w:rsidTr="00BE081A">
        <w:trPr>
          <w:cantSplit/>
          <w:trHeight w:val="3924"/>
        </w:trPr>
        <w:tc>
          <w:tcPr>
            <w:tcW w:w="6285" w:type="dxa"/>
          </w:tcPr>
          <w:p w14:paraId="70C3E3E0" w14:textId="39759904" w:rsidR="00C27B5D" w:rsidRDefault="003F0F8E" w:rsidP="00C27B5D">
            <w:pPr>
              <w:pStyle w:val="Heading1"/>
            </w:pPr>
            <w:bookmarkStart w:id="0" w:name="_Toc195053343"/>
            <w:r>
              <w:t>Description</w:t>
            </w:r>
            <w:bookmarkEnd w:id="0"/>
          </w:p>
          <w:p w14:paraId="2609F7A5" w14:textId="02518E33" w:rsidR="00F448BC" w:rsidRPr="00E65D6E" w:rsidRDefault="003F0F8E" w:rsidP="00FF408C">
            <w:r>
              <w:t>No Data</w:t>
            </w:r>
          </w:p>
        </w:tc>
        <w:tc>
          <w:tcPr>
            <w:tcW w:w="4713" w:type="dxa"/>
            <w:vMerge/>
          </w:tcPr>
          <w:p w14:paraId="676E44BD" w14:textId="77777777" w:rsidR="00F448BC" w:rsidRPr="00A33AA4" w:rsidRDefault="00F448BC" w:rsidP="00840CC7">
            <w:pPr>
              <w:pStyle w:val="TOC3"/>
            </w:pPr>
          </w:p>
        </w:tc>
      </w:tr>
    </w:tbl>
    <w:p w14:paraId="71F6A28E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FD52E36" w14:textId="77777777" w:rsidTr="00DD03CF">
        <w:tc>
          <w:tcPr>
            <w:tcW w:w="11016" w:type="dxa"/>
          </w:tcPr>
          <w:p w14:paraId="1DC70A57" w14:textId="7242584F" w:rsidR="00343025" w:rsidRDefault="003F0F8E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5053344"/>
            <w:r>
              <w:lastRenderedPageBreak/>
              <w:t>Assumptions</w:t>
            </w:r>
            <w:bookmarkEnd w:id="4"/>
          </w:p>
          <w:p w14:paraId="796B2E1E" w14:textId="29BF5704" w:rsidR="00A96F2C" w:rsidRDefault="00A96F2C" w:rsidP="00A96F2C"/>
        </w:tc>
      </w:tr>
    </w:tbl>
    <w:p w14:paraId="505A91BA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12F1FC1A" w14:textId="77777777" w:rsidTr="00ED5A01">
        <w:tc>
          <w:tcPr>
            <w:tcW w:w="11016" w:type="dxa"/>
          </w:tcPr>
          <w:p w14:paraId="3D956AAE" w14:textId="5F21C055" w:rsidR="00FF408C" w:rsidRDefault="003F0F8E" w:rsidP="00FF408C">
            <w:pPr>
              <w:pStyle w:val="Heading1"/>
            </w:pPr>
            <w:bookmarkStart w:id="5" w:name="_Toc195053345"/>
            <w:r>
              <w:t>Model Information</w:t>
            </w:r>
            <w:bookmarkEnd w:id="5"/>
          </w:p>
          <w:p w14:paraId="282A7472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49118B32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52A31F35" w14:textId="77777777" w:rsidTr="00077EA0">
                    <w:tc>
                      <w:tcPr>
                        <w:tcW w:w="8640" w:type="dxa"/>
                      </w:tcPr>
                      <w:p w14:paraId="7FC20E14" w14:textId="75D436F9" w:rsidR="00077EA0" w:rsidRDefault="003F0F8E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694DE8BD" wp14:editId="30AF955A">
                              <wp:extent cx="5349240" cy="2373630"/>
                              <wp:effectExtent l="0" t="0" r="3810" b="7620"/>
                              <wp:docPr id="1339829136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39829136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3736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F11D87" w14:textId="654F1091" w:rsidR="00C16188" w:rsidRDefault="003F0F8E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Foot Left</w:t>
                  </w:r>
                </w:p>
                <w:p w14:paraId="7B06A5BF" w14:textId="015EC13E" w:rsidR="00C16188" w:rsidRDefault="003F0F8E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C3CA62C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115CBEA" w14:textId="3D1F1AFC" w:rsidR="00C16188" w:rsidRPr="0044448A" w:rsidRDefault="003F0F8E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07810B0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DBFE1D7" w14:textId="56E4C7B5" w:rsidR="00C16188" w:rsidRDefault="003F0F8E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547D8B0" w14:textId="0249BFF6" w:rsidR="00C16188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0509AC6" w14:textId="17E2A6DA" w:rsidR="00C16188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4E78AC" w14:textId="2665B0AB" w:rsidR="00C16188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1691E6A5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924FE3D" w14:textId="7FB7AA7E" w:rsidR="00C16188" w:rsidRDefault="003F0F8E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Cut-Extrude1</w:t>
                  </w:r>
                </w:p>
                <w:p w14:paraId="5B3A3CE1" w14:textId="60EE9BF9" w:rsidR="004B3022" w:rsidRPr="0044448A" w:rsidRDefault="003F0F8E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3CE27EEB" wp14:editId="277AE4FD">
                        <wp:extent cx="1562735" cy="693420"/>
                        <wp:effectExtent l="0" t="0" r="0" b="0"/>
                        <wp:docPr id="15083593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835933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693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43E71F5" w14:textId="681711CD" w:rsidR="00C16188" w:rsidRPr="0044448A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3B3A68B0" w14:textId="77777777" w:rsidR="003F0F8E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Mass:0.634575 kg</w:t>
                  </w:r>
                </w:p>
                <w:p w14:paraId="026D0201" w14:textId="77777777" w:rsidR="003F0F8E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Volume:0.000235028 m^3</w:t>
                  </w:r>
                </w:p>
                <w:p w14:paraId="363E3ADE" w14:textId="77777777" w:rsidR="003F0F8E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Density:2,700 kg/m^3</w:t>
                  </w:r>
                </w:p>
                <w:p w14:paraId="20D11F48" w14:textId="77777777" w:rsidR="003F0F8E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Weight:6.21883 N</w:t>
                  </w:r>
                </w:p>
                <w:p w14:paraId="4AA6A543" w14:textId="0C652F38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E4E27B" w14:textId="77777777" w:rsidR="003F0F8E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C:\Users\allen\Documents\GitHub\CAPSTONE_LowerLimbExoskeleton\3D Redesign\Exoskeleton\Foot Left.SLDPRT</w:t>
                  </w:r>
                </w:p>
                <w:p w14:paraId="761ECC56" w14:textId="09D13352" w:rsidR="00C16188" w:rsidRPr="0044448A" w:rsidRDefault="003F0F8E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Apr  6 19:37:24 2025</w:t>
                  </w:r>
                </w:p>
              </w:tc>
            </w:tr>
          </w:tbl>
          <w:p w14:paraId="70F21A90" w14:textId="7AE17879" w:rsidR="00FF408C" w:rsidRDefault="00FF408C" w:rsidP="00A96F2C"/>
        </w:tc>
      </w:tr>
    </w:tbl>
    <w:p w14:paraId="68613999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26F89662" w14:textId="77777777" w:rsidTr="005E294F">
        <w:tc>
          <w:tcPr>
            <w:tcW w:w="11016" w:type="dxa"/>
          </w:tcPr>
          <w:p w14:paraId="74EB9FB6" w14:textId="09F9EC15" w:rsidR="00B35001" w:rsidRPr="00B35001" w:rsidRDefault="003F0F8E" w:rsidP="00B35001">
            <w:pPr>
              <w:pStyle w:val="Heading1"/>
            </w:pPr>
            <w:bookmarkStart w:id="6" w:name="_Toc195053346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3136"/>
              <w:gridCol w:w="7402"/>
            </w:tblGrid>
            <w:tr w:rsidR="00B35001" w14:paraId="4669791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5AEFFF" w14:textId="343778BC" w:rsidR="00B35001" w:rsidRDefault="003F0F8E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B5CC3F" w14:textId="09D4A3F8" w:rsidR="00B35001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3F0F8E" w14:paraId="2712197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AC2887" w14:textId="7C67065A" w:rsidR="003F0F8E" w:rsidRDefault="003F0F8E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29B9E3C" w14:textId="176B96AB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3F0F8E" w14:paraId="56A45A91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27153E" w14:textId="7A33405E" w:rsidR="003F0F8E" w:rsidRDefault="003F0F8E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66890B" w14:textId="1B39523B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F0F8E" w14:paraId="2BC7DA9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8B0035" w14:textId="2D195CD3" w:rsidR="003F0F8E" w:rsidRDefault="003F0F8E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93CA61" w14:textId="410AC433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F0F8E" w14:paraId="7BB760F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C451AAB" w14:textId="451035FB" w:rsidR="003F0F8E" w:rsidRDefault="003F0F8E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1CF388" w14:textId="19F3AC09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3F0F8E" w14:paraId="394BE98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F46347" w14:textId="304AC81F" w:rsidR="003F0F8E" w:rsidRDefault="003F0F8E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915A8E" w14:textId="3FEC0C34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3F0F8E" w14:paraId="1DF76CA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BFD650" w14:textId="38108256" w:rsidR="003F0F8E" w:rsidRDefault="003F0F8E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8DAB74" w14:textId="6C64E924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0F8E" w14:paraId="7587ECB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0B3160" w14:textId="7A91ECC4" w:rsidR="003F0F8E" w:rsidRDefault="003F0F8E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271DF14" w14:textId="4B3520CD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F0F8E" w14:paraId="69BA5CE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14FD20" w14:textId="2D8B836E" w:rsidR="003F0F8E" w:rsidRDefault="003F0F8E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63F6960" w14:textId="5C3DE78E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0F8E" w14:paraId="70F67ACD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7C1569" w14:textId="3AD1F9AB" w:rsidR="003F0F8E" w:rsidRDefault="003F0F8E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4E393C" w14:textId="2463DDE1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0F8E" w14:paraId="577D401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9BA82D" w14:textId="7B101B0D" w:rsidR="003F0F8E" w:rsidRDefault="003F0F8E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D8F8F68" w14:textId="33EAAF1E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0F8E" w14:paraId="53EDEFE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C88A55" w14:textId="6A19219E" w:rsidR="003F0F8E" w:rsidRDefault="003F0F8E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6FD291" w14:textId="612BAD26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3F0F8E" w14:paraId="1052E06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608781" w14:textId="56775689" w:rsidR="003F0F8E" w:rsidRDefault="003F0F8E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3B26F8" w14:textId="3B3FA96D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F0F8E" w14:paraId="14D5852C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BE4436" w14:textId="5E62B2B6" w:rsidR="003F0F8E" w:rsidRDefault="003F0F8E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4B9665" w14:textId="0B6EE622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3F0F8E" w14:paraId="1EF51DA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62361A0" w14:textId="3C7F0B66" w:rsidR="003F0F8E" w:rsidRDefault="003F0F8E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6651575" w14:textId="70E51454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0F8E" w14:paraId="2805842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EEF83E" w14:textId="76AB6305" w:rsidR="003F0F8E" w:rsidRDefault="003F0F8E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B641C1" w14:textId="2802A004" w:rsidR="003F0F8E" w:rsidRDefault="003F0F8E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3F0F8E" w14:paraId="3E0AD45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D18872" w14:textId="40818851" w:rsidR="003F0F8E" w:rsidRDefault="003F0F8E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6C767F" w14:textId="44575C6C" w:rsidR="003F0F8E" w:rsidRDefault="003F0F8E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(C:\Users\allen\Documents\GitHub\CAPSTONE_LowerLimbExoskeleton\3D Redesign\Exoskeleton)</w:t>
                  </w:r>
                </w:p>
              </w:tc>
            </w:tr>
          </w:tbl>
          <w:p w14:paraId="72A1098F" w14:textId="5A21C30E" w:rsidR="005E294F" w:rsidRDefault="005E294F" w:rsidP="00A96F2C"/>
        </w:tc>
      </w:tr>
      <w:bookmarkEnd w:id="1"/>
      <w:bookmarkEnd w:id="2"/>
      <w:bookmarkEnd w:id="3"/>
    </w:tbl>
    <w:p w14:paraId="29ADE294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04EFA887" w14:textId="77777777" w:rsidTr="00E80CD9">
        <w:tc>
          <w:tcPr>
            <w:tcW w:w="11016" w:type="dxa"/>
          </w:tcPr>
          <w:p w14:paraId="0EDA0B5B" w14:textId="5A8CA685" w:rsidR="00F33129" w:rsidRPr="00B35001" w:rsidRDefault="003F0F8E" w:rsidP="000A7C6B">
            <w:pPr>
              <w:pStyle w:val="Heading1"/>
            </w:pPr>
            <w:bookmarkStart w:id="7" w:name="_Toc195053347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2DE8EF6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F24F64" w14:textId="200BE726" w:rsidR="00F33129" w:rsidRDefault="003F0F8E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DC850C" w14:textId="7ACC879D" w:rsidR="00F33129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3F0F8E" w14:paraId="3092DAB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B040AB" w14:textId="0CDDF54E" w:rsidR="003F0F8E" w:rsidRDefault="003F0F8E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ADBF5A" w14:textId="3A185BBF" w:rsidR="003F0F8E" w:rsidRDefault="003F0F8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3F0F8E" w14:paraId="2D0469E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C7CB21" w14:textId="1D5F0DDF" w:rsidR="003F0F8E" w:rsidRDefault="003F0F8E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C880DD" w14:textId="62A3E6C5" w:rsidR="003F0F8E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3F0F8E" w14:paraId="66BD90A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910268" w14:textId="1162C2F7" w:rsidR="003F0F8E" w:rsidRDefault="003F0F8E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162606" w14:textId="14DE39FA" w:rsidR="003F0F8E" w:rsidRDefault="003F0F8E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3F0F8E" w14:paraId="58F5032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85415B" w14:textId="4A85B87E" w:rsidR="003F0F8E" w:rsidRDefault="003F0F8E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293C24" w14:textId="070399C3" w:rsidR="003F0F8E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01B12BF3" w14:textId="596A764B" w:rsidR="00F33129" w:rsidRDefault="00F33129" w:rsidP="000A7C6B"/>
        </w:tc>
      </w:tr>
    </w:tbl>
    <w:p w14:paraId="7920ECB4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6E7C0962" w14:textId="77777777" w:rsidTr="005273D5">
        <w:trPr>
          <w:trHeight w:val="4158"/>
        </w:trPr>
        <w:tc>
          <w:tcPr>
            <w:tcW w:w="11136" w:type="dxa"/>
          </w:tcPr>
          <w:p w14:paraId="7F25A5EC" w14:textId="5E8A6325" w:rsidR="00E80CD9" w:rsidRPr="00AC3438" w:rsidRDefault="003F0F8E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5053348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12AC34F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25B390E" w14:textId="6E636940" w:rsidR="00E80CD9" w:rsidRPr="003E6C57" w:rsidRDefault="003F0F8E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A8C4B2" w14:textId="2F8CB6B9" w:rsidR="00E80CD9" w:rsidRPr="003E6C57" w:rsidRDefault="003F0F8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58ECF1C" w14:textId="7ED8FDA7" w:rsidR="00E80CD9" w:rsidRPr="003E6C57" w:rsidRDefault="003F0F8E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00E095C3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7378F917" w14:textId="7B94683A" w:rsidR="00E80CD9" w:rsidRPr="00577134" w:rsidRDefault="003F0F8E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076F747B" wp14:editId="73CA0050">
                        <wp:extent cx="1904365" cy="845185"/>
                        <wp:effectExtent l="0" t="0" r="635" b="0"/>
                        <wp:docPr id="576570922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570922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845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E00199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F8CFE2" w14:textId="44D2F91A" w:rsidR="00E80CD9" w:rsidRPr="00BE6656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4BD391" w14:textId="00A55350" w:rsidR="00E80CD9" w:rsidRPr="00BE6656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6061 Alloy</w:t>
                        </w:r>
                      </w:p>
                    </w:tc>
                  </w:tr>
                  <w:tr w:rsidR="003F0F8E" w:rsidRPr="00577134" w14:paraId="52DE5332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7E3CA3" w14:textId="362A8C31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E8ED25" w14:textId="19510447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3F0F8E" w:rsidRPr="00577134" w14:paraId="62F35AA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9537674" w14:textId="2CEA89B2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F44478" w14:textId="3CB14C41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Max von Mises Stress</w:t>
                        </w:r>
                      </w:p>
                    </w:tc>
                  </w:tr>
                  <w:tr w:rsidR="003F0F8E" w:rsidRPr="00577134" w14:paraId="15E49E8A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0EE9F38" w14:textId="7EA2C954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5F2394" w14:textId="46129A5F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5.51485e+07 N/m^2</w:t>
                        </w:r>
                      </w:p>
                    </w:tc>
                  </w:tr>
                  <w:tr w:rsidR="003F0F8E" w:rsidRPr="00577134" w14:paraId="6571616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9C2CC6F" w14:textId="49B27D6A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129A37A" w14:textId="5F8232E8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1.24084e+08 N/m^2</w:t>
                        </w:r>
                      </w:p>
                    </w:tc>
                  </w:tr>
                  <w:tr w:rsidR="003F0F8E" w:rsidRPr="00577134" w14:paraId="0814125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A35330A" w14:textId="051043CA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5F3E138" w14:textId="5C0547FD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6.9e+10 N/m^2</w:t>
                        </w:r>
                      </w:p>
                    </w:tc>
                  </w:tr>
                  <w:tr w:rsidR="003F0F8E" w:rsidRPr="00577134" w14:paraId="66830280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0B2C59C" w14:textId="4B03C483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553AF90" w14:textId="6A96B186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0.33  </w:t>
                        </w:r>
                      </w:p>
                    </w:tc>
                  </w:tr>
                  <w:tr w:rsidR="003F0F8E" w:rsidRPr="00577134" w14:paraId="49A47738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2F5E6D" w14:textId="457E8E76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4657D5" w14:textId="232C2D05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2,700 kg/m^3</w:t>
                        </w:r>
                      </w:p>
                    </w:tc>
                  </w:tr>
                  <w:tr w:rsidR="003F0F8E" w:rsidRPr="00577134" w14:paraId="2C1339B4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F2613DD" w14:textId="7899756B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D4E2F2" w14:textId="323A9191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2.6e+10 N/m^2</w:t>
                        </w:r>
                      </w:p>
                    </w:tc>
                  </w:tr>
                  <w:tr w:rsidR="003F0F8E" w:rsidRPr="00577134" w14:paraId="5573968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EF8423" w14:textId="4E639037" w:rsidR="003F0F8E" w:rsidRDefault="003F0F8E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Thermal expansion coefficient: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AD1E63" w14:textId="5CA06485" w:rsidR="003F0F8E" w:rsidRDefault="003F0F8E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2.4e-05 /Kelvin</w:t>
                        </w:r>
                      </w:p>
                    </w:tc>
                  </w:tr>
                </w:tbl>
                <w:p w14:paraId="44E1FA36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2C48D358" w14:textId="17FFE792" w:rsidR="00E80CD9" w:rsidRPr="00577134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1(Cut-Extrude1)(Foot Left)</w:t>
                  </w:r>
                </w:p>
              </w:tc>
            </w:tr>
            <w:tr w:rsidR="00E80CD9" w:rsidRPr="000841BF" w14:paraId="1955C623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0972EF5F" w14:textId="5B42CA89" w:rsidR="00E80CD9" w:rsidRPr="000841BF" w:rsidRDefault="003F0F8E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72B03F5F" w14:textId="5C8FC064" w:rsidR="00E80CD9" w:rsidRDefault="00E80CD9" w:rsidP="000A7C6B"/>
        </w:tc>
      </w:tr>
      <w:bookmarkEnd w:id="8"/>
      <w:bookmarkEnd w:id="9"/>
      <w:bookmarkEnd w:id="10"/>
    </w:tbl>
    <w:p w14:paraId="2780E7C5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25EB1A6E" w14:textId="77777777" w:rsidTr="00452CBC">
        <w:tc>
          <w:tcPr>
            <w:tcW w:w="11016" w:type="dxa"/>
          </w:tcPr>
          <w:p w14:paraId="17482B17" w14:textId="22D6E9B4" w:rsidR="005273D5" w:rsidRPr="00AF1A58" w:rsidRDefault="003F0F8E" w:rsidP="000A7C6B">
            <w:pPr>
              <w:pStyle w:val="Heading1"/>
              <w:rPr>
                <w:b w:val="0"/>
                <w:bCs w:val="0"/>
              </w:rPr>
            </w:pPr>
            <w:bookmarkStart w:id="12" w:name="_Toc195053349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3F0F8E" w14:paraId="45A9B823" w14:textId="77777777" w:rsidTr="003F2C1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46A9BF83" w14:textId="0D8FD1E3" w:rsidR="003F0F8E" w:rsidRPr="004E282D" w:rsidRDefault="003F0F8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924DA3B" w14:textId="2B4F5173" w:rsidR="003F0F8E" w:rsidRPr="004E282D" w:rsidRDefault="003F0F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26A93D84" w14:textId="6A244600" w:rsidR="003F0F8E" w:rsidRPr="004E282D" w:rsidRDefault="003F0F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3F0F8E" w14:paraId="53C03E74" w14:textId="77777777" w:rsidTr="00B8627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1B09DF9F" w14:textId="3369E469" w:rsidR="003F0F8E" w:rsidRPr="00AD5FBA" w:rsidRDefault="003F0F8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64D4A67C" w14:textId="59CF1A3B" w:rsidR="003F0F8E" w:rsidRPr="006208CB" w:rsidRDefault="003F0F8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792E2584" wp14:editId="6B13DB1E">
                        <wp:extent cx="1772285" cy="786765"/>
                        <wp:effectExtent l="0" t="0" r="0" b="0"/>
                        <wp:docPr id="1796666596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666659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786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3F0F8E" w14:paraId="3C71C64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529875BB" w14:textId="18D0460C" w:rsidR="003F0F8E" w:rsidRPr="00BE6656" w:rsidRDefault="003F0F8E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DE95BC1" w14:textId="091BEEAA" w:rsidR="003F0F8E" w:rsidRPr="00154A1A" w:rsidRDefault="003F0F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3F0F8E" w14:paraId="5BA1321D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47A27F72" w14:textId="520C73E7" w:rsidR="003F0F8E" w:rsidRDefault="003F0F8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00003DE" w14:textId="42C737F0" w:rsidR="003F0F8E" w:rsidRDefault="003F0F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128D59F1" w14:textId="77777777" w:rsidR="003F0F8E" w:rsidRPr="004C6DEB" w:rsidRDefault="003F0F8E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0EE54905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1128C20F" w14:textId="47506925" w:rsidR="003F154A" w:rsidRPr="003F154A" w:rsidRDefault="003F0F8E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2B2C13CE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3A96BB9" w14:textId="5D57CA3E" w:rsidR="003F154A" w:rsidRDefault="003F0F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759693D6" w14:textId="0D4DDB49" w:rsidR="003F154A" w:rsidRDefault="003F0F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CB26DB5" w14:textId="481E630C" w:rsidR="003F154A" w:rsidRDefault="003F0F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427810F" w14:textId="09C96A83" w:rsidR="003F154A" w:rsidRDefault="003F0F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0A8F0128" w14:textId="39AD460A" w:rsidR="003F154A" w:rsidRDefault="003F0F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588C2953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5500891F" w14:textId="7FF4C23F" w:rsidR="003F154A" w:rsidRDefault="003F0F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0994873" w14:textId="3FE82919" w:rsidR="003F154A" w:rsidRPr="00EF37BF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-7.62939e-06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37D239D" w14:textId="40791F0F" w:rsidR="003F154A" w:rsidRPr="00EF37BF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250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52CC34F2" w14:textId="39AFA75F" w:rsidR="003F154A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-7.15256e-06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7F180BDD" w14:textId="14415ECC" w:rsidR="003F154A" w:rsidRPr="00EF37BF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250</w:t>
                        </w:r>
                      </w:p>
                    </w:tc>
                  </w:tr>
                  <w:tr w:rsidR="00935682" w14:paraId="569D54C3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41A41BA" w14:textId="6BCCEAF0" w:rsidR="00935682" w:rsidRDefault="003F0F8E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4E58379D" w14:textId="487D7468" w:rsidR="00935682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295A60F9" w14:textId="01A94776" w:rsidR="00935682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B46E942" w14:textId="22B4CC24" w:rsidR="00935682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3A6F3051" w14:textId="2ADE6F8F" w:rsidR="00935682" w:rsidRDefault="003F0F8E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6CC9A5AA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D2F0BC7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3F0F8E" w14:paraId="6604DA1C" w14:textId="77777777" w:rsidTr="002E5C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60E3854B" w14:textId="3D7E1FBF" w:rsidR="003F0F8E" w:rsidRPr="004E282D" w:rsidRDefault="003F0F8E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37D6A56" w14:textId="2775E9B3" w:rsidR="003F0F8E" w:rsidRPr="004E282D" w:rsidRDefault="003F0F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BCDECDE" w14:textId="3A9070A4" w:rsidR="003F0F8E" w:rsidRPr="004E282D" w:rsidRDefault="003F0F8E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3F0F8E" w14:paraId="5C7ED9AD" w14:textId="77777777" w:rsidTr="00B4557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63305FBA" w14:textId="344BDFEC" w:rsidR="003F0F8E" w:rsidRPr="00F42DD1" w:rsidRDefault="003F0F8E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51D55090" w14:textId="6757EE62" w:rsidR="003F0F8E" w:rsidRPr="006208CB" w:rsidRDefault="003F0F8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33611672" wp14:editId="4DCDCBE4">
                        <wp:extent cx="1907540" cy="846455"/>
                        <wp:effectExtent l="0" t="0" r="0" b="0"/>
                        <wp:docPr id="748167486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167486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846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3F0F8E" w14:paraId="6E79421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41CD21EF" w14:textId="4C2FA8E5" w:rsidR="003F0F8E" w:rsidRPr="00BE6656" w:rsidRDefault="003F0F8E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59BA0EB" w14:textId="5B6F39B3" w:rsidR="003F0F8E" w:rsidRPr="00B77EA3" w:rsidRDefault="003F0F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3F0F8E" w14:paraId="0FC5561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4575CCE" w14:textId="208451DA" w:rsidR="003F0F8E" w:rsidRDefault="003F0F8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6901011" w14:textId="0F44D318" w:rsidR="003F0F8E" w:rsidRDefault="003F0F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3F0F8E" w14:paraId="2012B2FB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16EA9A09" w14:textId="0868FB56" w:rsidR="003F0F8E" w:rsidRDefault="003F0F8E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412413A7" w14:textId="3E7ED5E7" w:rsidR="003F0F8E" w:rsidRDefault="003F0F8E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250 N</w:t>
                        </w:r>
                      </w:p>
                    </w:tc>
                  </w:tr>
                </w:tbl>
                <w:p w14:paraId="1E5FCE6C" w14:textId="77777777" w:rsidR="003F0F8E" w:rsidRDefault="003F0F8E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94C79D8" w14:textId="782A83FD" w:rsidR="005273D5" w:rsidRDefault="005273D5" w:rsidP="000A7C6B">
            <w:pPr>
              <w:rPr>
                <w:rStyle w:val="Strong"/>
              </w:rPr>
            </w:pPr>
          </w:p>
        </w:tc>
      </w:tr>
    </w:tbl>
    <w:p w14:paraId="4761A1F6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EC0EFC4" w14:textId="77777777" w:rsidTr="005B3D16">
        <w:tc>
          <w:tcPr>
            <w:tcW w:w="11016" w:type="dxa"/>
          </w:tcPr>
          <w:p w14:paraId="078F3675" w14:textId="493EA8AE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5053350"/>
            <w:r w:rsidR="003F0F8E">
              <w:t>Connector Definitions</w:t>
            </w:r>
            <w:bookmarkEnd w:id="13"/>
          </w:p>
          <w:p w14:paraId="32159043" w14:textId="03D9F5E1" w:rsidR="00132707" w:rsidRDefault="003F0F8E" w:rsidP="000A7C6B">
            <w:r>
              <w:t>No Data</w:t>
            </w:r>
          </w:p>
          <w:p w14:paraId="004C31A3" w14:textId="1216799F" w:rsidR="00EF37BF" w:rsidRPr="009C0A33" w:rsidRDefault="00EF37BF" w:rsidP="000A7C6B"/>
          <w:p w14:paraId="0DE6D453" w14:textId="77777777" w:rsidR="000F2729" w:rsidRDefault="000F2729" w:rsidP="000A7C6B"/>
          <w:p w14:paraId="6B6C3137" w14:textId="03449438" w:rsidR="00E12C21" w:rsidRDefault="00E12C21" w:rsidP="000A7C6B"/>
          <w:p w14:paraId="35BFFA84" w14:textId="77777777" w:rsidR="00D72EE8" w:rsidRDefault="00D72EE8" w:rsidP="00D72EE8"/>
          <w:p w14:paraId="20FA6808" w14:textId="78F6D872" w:rsidR="00D72EE8" w:rsidRPr="009C0A33" w:rsidRDefault="00D72EE8" w:rsidP="00D72EE8"/>
          <w:p w14:paraId="2F3426CA" w14:textId="6ADF9F15" w:rsidR="00132707" w:rsidRDefault="00132707" w:rsidP="000A7C6B"/>
        </w:tc>
      </w:tr>
    </w:tbl>
    <w:p w14:paraId="4ABB30FB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32EEA316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A52F3EA" w14:textId="76543E28" w:rsidR="00104BD8" w:rsidRDefault="003F0F8E" w:rsidP="000A7C6B">
            <w:pPr>
              <w:pStyle w:val="Heading1"/>
            </w:pPr>
            <w:bookmarkStart w:id="14" w:name="_Toc195053351"/>
            <w:r>
              <w:t>Interaction Information</w:t>
            </w:r>
            <w:bookmarkEnd w:id="14"/>
          </w:p>
          <w:p w14:paraId="2B640C9C" w14:textId="1F298C8F" w:rsidR="00104BD8" w:rsidRDefault="003F0F8E" w:rsidP="000A7C6B">
            <w:r>
              <w:t>No Data</w:t>
            </w:r>
          </w:p>
          <w:p w14:paraId="1A029CE5" w14:textId="2DD4D2C5" w:rsidR="00104BD8" w:rsidRDefault="00104BD8" w:rsidP="000A7C6B">
            <w:pPr>
              <w:rPr>
                <w:rStyle w:val="A3"/>
              </w:rPr>
            </w:pPr>
          </w:p>
          <w:p w14:paraId="7149AFEA" w14:textId="77777777" w:rsidR="00104BD8" w:rsidRDefault="00104BD8" w:rsidP="000A7C6B"/>
        </w:tc>
      </w:tr>
    </w:tbl>
    <w:p w14:paraId="07F35F3C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1C4B3B21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E9924EA" w14:textId="0831A0D5" w:rsidR="00A61A59" w:rsidRDefault="003F0F8E" w:rsidP="000A7C6B">
            <w:pPr>
              <w:pStyle w:val="Heading1"/>
            </w:pPr>
            <w:bookmarkStart w:id="15" w:name="_Toc195053352"/>
            <w:r>
              <w:lastRenderedPageBreak/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5997B766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29ED9C" w14:textId="0EC4E884" w:rsidR="00A9531D" w:rsidRDefault="003F0F8E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8D7A41" w14:textId="56FA310C" w:rsidR="00A9531D" w:rsidRDefault="003F0F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3F0F8E" w14:paraId="50656F2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9C5A14" w14:textId="5E664EE2" w:rsidR="003F0F8E" w:rsidRDefault="003F0F8E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3892D2" w14:textId="15ED2FE3" w:rsidR="003F0F8E" w:rsidRDefault="003F0F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3F0F8E" w14:paraId="07D13DB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5FB52A" w14:textId="013A3AD4" w:rsidR="003F0F8E" w:rsidRDefault="003F0F8E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0B5C19B" w14:textId="31EF8F37" w:rsidR="003F0F8E" w:rsidRDefault="003F0F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3F0F8E" w14:paraId="75C10CE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36858F2" w14:textId="0A1A3353" w:rsidR="003F0F8E" w:rsidRDefault="003F0F8E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292017" w14:textId="2A2FAC6E" w:rsidR="003F0F8E" w:rsidRDefault="003F0F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6.17297 mm</w:t>
                  </w:r>
                </w:p>
              </w:tc>
            </w:tr>
            <w:tr w:rsidR="003F0F8E" w14:paraId="1444C5FB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43DD9D" w14:textId="2D6BEC00" w:rsidR="003F0F8E" w:rsidRDefault="003F0F8E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99AB13" w14:textId="20499039" w:rsidR="003F0F8E" w:rsidRDefault="003F0F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6.17297 mm</w:t>
                  </w:r>
                </w:p>
              </w:tc>
            </w:tr>
            <w:tr w:rsidR="003F0F8E" w14:paraId="04B1F712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86A198" w14:textId="3A600EBC" w:rsidR="003F0F8E" w:rsidRDefault="003F0F8E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F20B8C" w14:textId="122207AF" w:rsidR="003F0F8E" w:rsidRDefault="003F0F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C63AF34" w14:textId="77777777" w:rsidR="00690657" w:rsidRDefault="00690657" w:rsidP="00690657"/>
          <w:p w14:paraId="07452DFE" w14:textId="0CA1FAD0" w:rsidR="00A9531D" w:rsidRPr="00690657" w:rsidRDefault="003F0F8E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1471AFE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02236C" w14:textId="55688F34" w:rsidR="007107BE" w:rsidRDefault="003F0F8E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11597E9" w14:textId="73D9B089" w:rsidR="007107BE" w:rsidRDefault="003F0F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17404</w:t>
                  </w:r>
                </w:p>
              </w:tc>
            </w:tr>
            <w:tr w:rsidR="003F0F8E" w14:paraId="2BDAE86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36C123" w14:textId="08124429" w:rsidR="003F0F8E" w:rsidRDefault="003F0F8E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59C64FD" w14:textId="3FCD87BA" w:rsidR="003F0F8E" w:rsidRDefault="003F0F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10029</w:t>
                  </w:r>
                </w:p>
              </w:tc>
            </w:tr>
            <w:tr w:rsidR="003F0F8E" w14:paraId="608A78C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4ACC4E3" w14:textId="3B4763F2" w:rsidR="003F0F8E" w:rsidRDefault="003F0F8E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09F860" w14:textId="3CD220F8" w:rsidR="003F0F8E" w:rsidRDefault="003F0F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3.8626</w:t>
                  </w:r>
                </w:p>
              </w:tc>
            </w:tr>
            <w:tr w:rsidR="003F0F8E" w14:paraId="2861816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287C6B" w14:textId="3FAF3845" w:rsidR="003F0F8E" w:rsidRDefault="003F0F8E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3A086A" w14:textId="400E8AB4" w:rsidR="003F0F8E" w:rsidRDefault="003F0F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3F0F8E" w14:paraId="16A1599E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CAACFF" w14:textId="46F7CA7B" w:rsidR="003F0F8E" w:rsidRDefault="003F0F8E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B9CF6" w14:textId="2B1FA07C" w:rsidR="003F0F8E" w:rsidRDefault="003F0F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3F0F8E" w14:paraId="00BA9F7E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5844520" w14:textId="12854AD7" w:rsidR="003F0F8E" w:rsidRDefault="003F0F8E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E5C9486" w14:textId="1E94D813" w:rsidR="003F0F8E" w:rsidRDefault="003F0F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3F0F8E" w14:paraId="4CDEA2E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750228" w14:textId="141D87AA" w:rsidR="003F0F8E" w:rsidRDefault="003F0F8E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E06710" w14:textId="4BEA3A42" w:rsidR="003F0F8E" w:rsidRDefault="003F0F8E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3F0F8E" w14:paraId="3E0F2307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2FAA3F" w14:textId="65BF8A46" w:rsidR="003F0F8E" w:rsidRDefault="003F0F8E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A312A5" w14:textId="00288B41" w:rsidR="003F0F8E" w:rsidRDefault="003F0F8E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ENGRLEANDZ</w:t>
                  </w:r>
                </w:p>
              </w:tc>
            </w:tr>
          </w:tbl>
          <w:p w14:paraId="015AA4BF" w14:textId="3D1FC100" w:rsidR="002F5299" w:rsidRDefault="002F5299" w:rsidP="00690657">
            <w:pPr>
              <w:pStyle w:val="Heading2"/>
              <w:rPr>
                <w:sz w:val="24"/>
                <w:szCs w:val="24"/>
              </w:rPr>
            </w:pPr>
          </w:p>
          <w:p w14:paraId="231776E9" w14:textId="42770A70" w:rsidR="00A61A59" w:rsidRPr="00690657" w:rsidRDefault="003F0F8E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Quality Plots</w:t>
            </w:r>
          </w:p>
          <w:tbl>
            <w:tblPr>
              <w:tblStyle w:val="LightGrid-Accent11"/>
              <w:tblW w:w="5000" w:type="pct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8"/>
              <w:gridCol w:w="2688"/>
              <w:gridCol w:w="2689"/>
              <w:gridCol w:w="2689"/>
            </w:tblGrid>
            <w:tr w:rsidR="00A61A59" w14:paraId="04AD60BC" w14:textId="77777777" w:rsidTr="00AB7ED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5639854C" w14:textId="61820F75" w:rsidR="00A61A59" w:rsidRDefault="003F0F8E" w:rsidP="00AB7ED5">
                  <w:pPr>
                    <w:jc w:val="center"/>
                  </w:pPr>
                  <w:r>
                    <w:t>Name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77BBA317" w14:textId="3E39531F" w:rsidR="00A61A59" w:rsidRDefault="003F0F8E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746C8FDB" w14:textId="241EBEA7" w:rsidR="00A61A59" w:rsidRDefault="003F0F8E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1250" w:type="pct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AEEF3" w:themeFill="accent5" w:themeFillTint="33"/>
                  <w:vAlign w:val="center"/>
                </w:tcPr>
                <w:p w14:paraId="03D7B0FC" w14:textId="6558743F" w:rsidR="00A61A59" w:rsidRDefault="003F0F8E" w:rsidP="00AB7ED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A61A59" w14:paraId="5412C96B" w14:textId="77777777" w:rsidTr="00AB7ED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A64ADB8" w14:textId="2D93E466" w:rsidR="00A61A59" w:rsidRPr="004D2956" w:rsidRDefault="003F0F8E" w:rsidP="00AB7ED5">
                  <w:pPr>
                    <w:jc w:val="center"/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Quality1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691FC5" w14:textId="33BD99B2" w:rsidR="00A61A59" w:rsidRPr="004D2956" w:rsidRDefault="003F0F8E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Mesh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2F49DB0" w14:textId="14F8CF25" w:rsidR="00A61A59" w:rsidRPr="004D2956" w:rsidRDefault="003F0F8E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1250" w:type="pct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522999" w14:textId="40AD84F9" w:rsidR="00A61A59" w:rsidRPr="004D2956" w:rsidRDefault="003F0F8E" w:rsidP="00AB7ED5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A61A59" w14:paraId="67579E81" w14:textId="77777777" w:rsidTr="00A14EA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000" w:type="pct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FC601EF" w14:textId="2BB4E943" w:rsidR="00A61A59" w:rsidRDefault="003F0F8E" w:rsidP="000A7C6B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56657F36" wp14:editId="0F2D0963">
                        <wp:extent cx="6691630" cy="2969260"/>
                        <wp:effectExtent l="0" t="0" r="0" b="2540"/>
                        <wp:docPr id="913617609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3617609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691630" cy="2969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A451587" w14:textId="1650F933" w:rsidR="00A61A59" w:rsidRPr="004D2956" w:rsidRDefault="003F0F8E" w:rsidP="000A7C6B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Foot Left-Static 1-Quality-Quality1</w:t>
                  </w:r>
                </w:p>
              </w:tc>
            </w:tr>
          </w:tbl>
          <w:p w14:paraId="381BC46C" w14:textId="0B6E64E9" w:rsidR="00A61A59" w:rsidRPr="00F077CB" w:rsidRDefault="00A61A59" w:rsidP="000A7C6B"/>
        </w:tc>
      </w:tr>
    </w:tbl>
    <w:p w14:paraId="0D2816F1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71F447D2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5604C6A2" w14:textId="23A2B1CE" w:rsidR="002C53F9" w:rsidRDefault="003F0F8E" w:rsidP="000A7C6B">
            <w:pPr>
              <w:pStyle w:val="Heading1"/>
            </w:pPr>
            <w:bookmarkStart w:id="16" w:name="_Toc195053353"/>
            <w:r>
              <w:t>Sensor Details</w:t>
            </w:r>
            <w:bookmarkEnd w:id="16"/>
          </w:p>
          <w:p w14:paraId="5956CC9B" w14:textId="2642B459" w:rsidR="002C53F9" w:rsidRPr="00F077CB" w:rsidRDefault="003F0F8E" w:rsidP="000A7C6B">
            <w:r>
              <w:t>No Data</w:t>
            </w:r>
          </w:p>
        </w:tc>
      </w:tr>
    </w:tbl>
    <w:p w14:paraId="43744A9C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527F7CE1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F5F1E4F" w14:textId="67E0FCDC" w:rsidR="005F5B79" w:rsidRDefault="003F0F8E" w:rsidP="000A7C6B">
            <w:pPr>
              <w:pStyle w:val="Heading1"/>
            </w:pPr>
            <w:bookmarkStart w:id="17" w:name="_Toc195053354"/>
            <w:r>
              <w:t>Resultant Forces</w:t>
            </w:r>
            <w:bookmarkEnd w:id="17"/>
          </w:p>
          <w:p w14:paraId="5F1A9C28" w14:textId="76A92672" w:rsidR="005F5B79" w:rsidRPr="000B04D4" w:rsidRDefault="003F0F8E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9C05FE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AE5941C" w14:textId="52D90D0A" w:rsidR="005F5B79" w:rsidRDefault="003F0F8E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46FA706" w14:textId="750B105E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A677B80" w14:textId="5253616B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EF9D41C" w14:textId="5ECA7CF6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14B24B2" w14:textId="34643265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ACB7125" w14:textId="1C44380E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0F69DE9A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42CD0FA" w14:textId="6BD607E8" w:rsidR="005F5B79" w:rsidRPr="004D2956" w:rsidRDefault="003F0F8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59E468" w14:textId="447FD33E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19C3E99" w14:textId="63CD27CD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-7.62939e-06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21A6518" w14:textId="1928E00E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9A55109" w14:textId="02EE11B4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-7.15256e-06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622C845" w14:textId="00273AE4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</w:t>
                  </w:r>
                </w:p>
              </w:tc>
            </w:tr>
          </w:tbl>
          <w:p w14:paraId="6B8D841F" w14:textId="4910E4C3" w:rsidR="005F5B79" w:rsidRPr="000B04D4" w:rsidRDefault="003F0F8E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734269DF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F1292B9" w14:textId="2A5C36C4" w:rsidR="005F5B79" w:rsidRDefault="003F0F8E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693879D" w14:textId="752B67AE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4C68C05" w14:textId="715087FC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FF66A91" w14:textId="1C0B83E5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B6312D8" w14:textId="28BD8C23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2D6BDF7" w14:textId="1B9F3593" w:rsidR="005F5B79" w:rsidRDefault="003F0F8E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7CDED2BD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5E4723E" w14:textId="2EADB8C6" w:rsidR="005F5B79" w:rsidRPr="004D2956" w:rsidRDefault="003F0F8E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7FF9375" w14:textId="1D3574E6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C8CEA9" w14:textId="397DB9EB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CAD1D75" w14:textId="00CF96E0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84FF935" w14:textId="0AB5DC6E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F1828B8" w14:textId="45D71128" w:rsidR="005F5B79" w:rsidRPr="004D2956" w:rsidRDefault="003F0F8E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B4789D6" w14:textId="77777777" w:rsidR="005F5B79" w:rsidRDefault="005F5B79" w:rsidP="000A7C6B"/>
        </w:tc>
      </w:tr>
      <w:tr w:rsidR="005F5B79" w14:paraId="6830EE9E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FE6AF08" w14:textId="0B91E67C" w:rsidR="00C6072D" w:rsidRPr="000B04D4" w:rsidRDefault="003F0F8E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1A266C8A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FD5CA4E" w14:textId="033E6530" w:rsidR="00C6072D" w:rsidRDefault="003F0F8E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7BEEAAD" w14:textId="19779CE9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23DCE9B" w14:textId="379C6A4A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2BEF65" w14:textId="24B4A863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88BBC6D" w14:textId="602BA6E2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3C8670E" w14:textId="5B02A779" w:rsidR="00C6072D" w:rsidRDefault="003F0F8E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6E82BCDA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F1EA58D" w14:textId="0BBC99D0" w:rsidR="00C6072D" w:rsidRPr="004D2956" w:rsidRDefault="003F0F8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5C1EDA2" w14:textId="1CCB6000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BC650C4" w14:textId="06A6616B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156523" w14:textId="41ACA260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9D5EC2B" w14:textId="05AE28A3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4ED22282" w14:textId="0FDFAF31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893D90E" w14:textId="179572CE" w:rsidR="00C6072D" w:rsidRPr="000B04D4" w:rsidRDefault="003F0F8E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6C8E13A" w14:textId="77777777" w:rsidTr="00671DA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AFAAA41" w14:textId="57E5C892" w:rsidR="00C6072D" w:rsidRDefault="003F0F8E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D6253FC" w14:textId="149D7788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03CB242" w14:textId="30028562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38F3AF0" w14:textId="3274CF4F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28D4BC11" w14:textId="4BA3D636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43F9878" w14:textId="0B39539F" w:rsidR="00C6072D" w:rsidRDefault="003F0F8E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43F2FFE1" w14:textId="77777777" w:rsidTr="00671DA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375394D" w14:textId="254C7563" w:rsidR="00C6072D" w:rsidRPr="004D2956" w:rsidRDefault="003F0F8E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3240089" w14:textId="77FF5413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355F24" w14:textId="6BC3D485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8F939D" w14:textId="4641E7A9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01EB5F8" w14:textId="675DB872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537ACF6" w14:textId="3149A938" w:rsidR="00C6072D" w:rsidRPr="004D2956" w:rsidRDefault="003F0F8E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68824228" w14:textId="780B4D5A" w:rsidR="005F5B79" w:rsidRDefault="005F5B79" w:rsidP="000A7C6B"/>
        </w:tc>
      </w:tr>
      <w:bookmarkEnd w:id="18"/>
      <w:bookmarkEnd w:id="19"/>
      <w:bookmarkEnd w:id="20"/>
    </w:tbl>
    <w:p w14:paraId="383F076E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5917C3D1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B11715D" w14:textId="7E8BDD81" w:rsidR="0050542D" w:rsidRPr="003F0F8E" w:rsidRDefault="003F0F8E" w:rsidP="003F0F8E">
            <w:pPr>
              <w:pStyle w:val="Heading1"/>
            </w:pPr>
            <w:bookmarkStart w:id="21" w:name="_Toc195053355"/>
            <w:r>
              <w:lastRenderedPageBreak/>
              <w:t>Beams</w:t>
            </w:r>
            <w:bookmarkEnd w:id="21"/>
          </w:p>
          <w:p w14:paraId="65646F89" w14:textId="3297A69E" w:rsidR="00EC2432" w:rsidRDefault="003F0F8E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7FC01C16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4D62034F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8027F2B" w14:textId="67F3C5A5" w:rsidR="00EC2432" w:rsidRDefault="003F0F8E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5053356"/>
            <w:r>
              <w:lastRenderedPageBreak/>
              <w:t>Study Results</w:t>
            </w:r>
            <w:bookmarkEnd w:id="25"/>
          </w:p>
          <w:p w14:paraId="4D0A01C8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3F0F8E" w14:paraId="460683F5" w14:textId="77777777" w:rsidTr="00DC20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CF5D0B6" w14:textId="762CF3F8" w:rsidR="003F0F8E" w:rsidRDefault="003F0F8E" w:rsidP="003F0F8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D54A459" w14:textId="354A9641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3318FBA" w14:textId="1F07F4F2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F637830" w14:textId="097EF6AB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F0F8E" w14:paraId="5206C16C" w14:textId="77777777" w:rsidTr="00DC20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3013988" w14:textId="6119BE7D" w:rsidR="003F0F8E" w:rsidRPr="004D2956" w:rsidRDefault="003F0F8E" w:rsidP="003F0F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108BC9E" w14:textId="26F00F00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BE0DA68" w14:textId="77777777" w:rsidR="003F0F8E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7.928e+03N/m^2</w:t>
                  </w:r>
                </w:p>
                <w:p w14:paraId="2738EBAB" w14:textId="7C27B7CC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2202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1CAA17D" w14:textId="77777777" w:rsidR="003F0F8E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3.506e+07N/m^2</w:t>
                  </w:r>
                </w:p>
                <w:p w14:paraId="4DB5C9AD" w14:textId="75A1F9D2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7166</w:t>
                  </w:r>
                </w:p>
              </w:tc>
            </w:tr>
            <w:tr w:rsidR="003F0F8E" w14:paraId="1DA9CA43" w14:textId="77777777" w:rsidTr="00DC205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8372253" w14:textId="182B74C0" w:rsidR="003F0F8E" w:rsidRDefault="003F0F8E" w:rsidP="003F0F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62AB2A7" wp14:editId="134D150B">
                        <wp:extent cx="6858000" cy="3043555"/>
                        <wp:effectExtent l="0" t="0" r="0" b="4445"/>
                        <wp:docPr id="2101843928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1843928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2CBF0B" w14:textId="1E0C2F16" w:rsidR="003F0F8E" w:rsidRPr="004D2956" w:rsidRDefault="003F0F8E" w:rsidP="003F0F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Foot Left-Static 1-Stress-Stress1</w:t>
                  </w:r>
                </w:p>
              </w:tc>
            </w:tr>
          </w:tbl>
          <w:p w14:paraId="0D5731FA" w14:textId="77777777" w:rsidR="003F0F8E" w:rsidRDefault="003F0F8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700"/>
              <w:gridCol w:w="3235"/>
              <w:gridCol w:w="2499"/>
              <w:gridCol w:w="2104"/>
            </w:tblGrid>
            <w:tr w:rsidR="003F0F8E" w14:paraId="47A0ADF5" w14:textId="77777777" w:rsidTr="00DC20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CA442F" w14:textId="7A735014" w:rsidR="003F0F8E" w:rsidRDefault="003F0F8E" w:rsidP="003F0F8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CA68F52" w14:textId="43294562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CD52B3C" w14:textId="37C15EC0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38E86CBF" w14:textId="51F564F3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F0F8E" w14:paraId="2AE6F9C7" w14:textId="77777777" w:rsidTr="00DC20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A3E7049" w14:textId="6D889D51" w:rsidR="003F0F8E" w:rsidRPr="004D2956" w:rsidRDefault="003F0F8E" w:rsidP="003F0F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8668A05" w14:textId="2B96E5D4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D9B909C" w14:textId="77777777" w:rsidR="003F0F8E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20C9B211" w14:textId="0407AE2E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CADD291" w14:textId="77777777" w:rsidR="003F0F8E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4.179e-01mm</w:t>
                  </w:r>
                </w:p>
                <w:p w14:paraId="74C0FE41" w14:textId="2373DC7F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17183</w:t>
                  </w:r>
                </w:p>
              </w:tc>
            </w:tr>
            <w:tr w:rsidR="003F0F8E" w14:paraId="4D430567" w14:textId="77777777" w:rsidTr="00DC205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A090C00" w14:textId="09783B24" w:rsidR="003F0F8E" w:rsidRDefault="003F0F8E" w:rsidP="003F0F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64818BBF" wp14:editId="67DC8E54">
                        <wp:extent cx="6858000" cy="3043555"/>
                        <wp:effectExtent l="0" t="0" r="0" b="4445"/>
                        <wp:docPr id="1094038394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4038394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81E4B7E" w14:textId="3BECADC3" w:rsidR="003F0F8E" w:rsidRPr="004D2956" w:rsidRDefault="003F0F8E" w:rsidP="003F0F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Foot Left-Static 1-Displacement-Displacement1</w:t>
                  </w:r>
                </w:p>
              </w:tc>
            </w:tr>
          </w:tbl>
          <w:p w14:paraId="2E21F8C3" w14:textId="77777777" w:rsidR="003F0F8E" w:rsidRDefault="003F0F8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3F0F8E" w14:paraId="6B5EACF3" w14:textId="77777777" w:rsidTr="00DC205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65CDE1A" w14:textId="14911969" w:rsidR="003F0F8E" w:rsidRDefault="003F0F8E" w:rsidP="003F0F8E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C177C1" w14:textId="1AFB3D6E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1C035A" w14:textId="77C414F1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1DB95E2D" w14:textId="7ED031CE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3F0F8E" w14:paraId="407D2B09" w14:textId="77777777" w:rsidTr="00DC205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A1DE6DB" w14:textId="4FB94474" w:rsidR="003F0F8E" w:rsidRPr="004D2956" w:rsidRDefault="003F0F8E" w:rsidP="003F0F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82E2DB5" w14:textId="0ED95381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7369992" w14:textId="77777777" w:rsidR="003F0F8E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4.332e-07</w:t>
                  </w:r>
                </w:p>
                <w:p w14:paraId="7E9C63E6" w14:textId="34AE76FE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6003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80B1CD7" w14:textId="77777777" w:rsidR="003F0F8E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3.162e-04</w:t>
                  </w:r>
                </w:p>
                <w:p w14:paraId="50B16504" w14:textId="4D5E3301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1149</w:t>
                  </w:r>
                </w:p>
              </w:tc>
            </w:tr>
            <w:tr w:rsidR="003F0F8E" w14:paraId="739EBB50" w14:textId="77777777" w:rsidTr="00DC205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CE8D748" w14:textId="7E59C3B8" w:rsidR="003F0F8E" w:rsidRDefault="003F0F8E" w:rsidP="003F0F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4B66B65" wp14:editId="5F6CB159">
                        <wp:extent cx="6858000" cy="3043555"/>
                        <wp:effectExtent l="0" t="0" r="0" b="4445"/>
                        <wp:docPr id="655821053" name="Picture 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5821053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97A4EC" w14:textId="3FE4E91B" w:rsidR="003F0F8E" w:rsidRPr="004D2956" w:rsidRDefault="003F0F8E" w:rsidP="003F0F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Foot Left-Static 1-Strain-Strain1</w:t>
                  </w:r>
                </w:p>
              </w:tc>
            </w:tr>
          </w:tbl>
          <w:p w14:paraId="062FCB67" w14:textId="77777777" w:rsidR="003F0F8E" w:rsidRDefault="003F0F8E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99"/>
              <w:gridCol w:w="7139"/>
            </w:tblGrid>
            <w:tr w:rsidR="003F0F8E" w14:paraId="1C12974D" w14:textId="77777777" w:rsidTr="003F0F8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365EC0E" w14:textId="72016B41" w:rsidR="003F0F8E" w:rsidRDefault="003F0F8E" w:rsidP="003F0F8E">
                  <w:r>
                    <w:t>Name</w:t>
                  </w:r>
                </w:p>
              </w:tc>
              <w:tc>
                <w:tcPr>
                  <w:tcW w:w="799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61FC698" w14:textId="3DC85747" w:rsidR="003F0F8E" w:rsidRDefault="003F0F8E" w:rsidP="003F0F8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</w:tr>
            <w:tr w:rsidR="003F0F8E" w14:paraId="22C1E958" w14:textId="77777777" w:rsidTr="00FA18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4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04335E6" w14:textId="44919BB4" w:rsidR="003F0F8E" w:rsidRPr="004D2956" w:rsidRDefault="003F0F8E" w:rsidP="003F0F8E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Displacement1{1}</w:t>
                  </w:r>
                </w:p>
              </w:tc>
              <w:tc>
                <w:tcPr>
                  <w:tcW w:w="799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D86ADAF" w14:textId="4253385E" w:rsidR="003F0F8E" w:rsidRPr="004D2956" w:rsidRDefault="003F0F8E" w:rsidP="003F0F8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Deformed shape</w:t>
                  </w:r>
                </w:p>
              </w:tc>
            </w:tr>
            <w:tr w:rsidR="003F0F8E" w14:paraId="50CED15B" w14:textId="77777777" w:rsidTr="003F0F8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538" w:type="dxa"/>
                  <w:gridSpan w:val="2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421957C" w14:textId="673AEF42" w:rsidR="003F0F8E" w:rsidRDefault="003F0F8E" w:rsidP="003F0F8E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AF99D67" wp14:editId="296694F1">
                        <wp:extent cx="6858000" cy="3043555"/>
                        <wp:effectExtent l="0" t="0" r="0" b="4445"/>
                        <wp:docPr id="246701571" name="Picture 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701571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043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7707896" w14:textId="65818EE6" w:rsidR="003F0F8E" w:rsidRPr="004D2956" w:rsidRDefault="003F0F8E" w:rsidP="003F0F8E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Foot Left-Static 1-Displacement-Displacement1{1}</w:t>
                  </w:r>
                </w:p>
              </w:tc>
            </w:tr>
          </w:tbl>
          <w:p w14:paraId="21CB2818" w14:textId="77777777" w:rsidR="003F0F8E" w:rsidRPr="000B04D4" w:rsidRDefault="003F0F8E" w:rsidP="000A7C6B"/>
          <w:bookmarkEnd w:id="22"/>
          <w:bookmarkEnd w:id="23"/>
          <w:bookmarkEnd w:id="24"/>
          <w:p w14:paraId="408F1D40" w14:textId="00E2B8DF" w:rsidR="00EC2432" w:rsidRDefault="00EC2432" w:rsidP="000A7C6B"/>
        </w:tc>
      </w:tr>
    </w:tbl>
    <w:p w14:paraId="4425BD20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48F0598C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9B4676B" w14:textId="4665AEE4" w:rsidR="000B1701" w:rsidRDefault="003F0F8E" w:rsidP="003F0F8E">
            <w:pPr>
              <w:pStyle w:val="Heading1"/>
            </w:pPr>
            <w:bookmarkStart w:id="26" w:name="_Toc195053357"/>
            <w:r>
              <w:lastRenderedPageBreak/>
              <w:t>Conclusion</w:t>
            </w:r>
            <w:bookmarkEnd w:id="26"/>
          </w:p>
        </w:tc>
      </w:tr>
    </w:tbl>
    <w:p w14:paraId="7E77E217" w14:textId="1E104FF4" w:rsidR="00AC3438" w:rsidRPr="00AC3438" w:rsidRDefault="00AC3438" w:rsidP="00FE0924"/>
    <w:sectPr w:rsidR="00AC3438" w:rsidRPr="00AC3438" w:rsidSect="003F0F8E">
      <w:footerReference w:type="default" r:id="rId18"/>
      <w:footerReference w:type="first" r:id="rId1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28575" w14:textId="77777777" w:rsidR="003F0F8E" w:rsidRDefault="003F0F8E" w:rsidP="00F25CD7">
      <w:pPr>
        <w:spacing w:after="0" w:line="240" w:lineRule="auto"/>
      </w:pPr>
      <w:r>
        <w:separator/>
      </w:r>
    </w:p>
  </w:endnote>
  <w:endnote w:type="continuationSeparator" w:id="0">
    <w:p w14:paraId="73EF3849" w14:textId="77777777" w:rsidR="003F0F8E" w:rsidRDefault="003F0F8E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FD315C" w14:paraId="3A6395C7" w14:textId="77777777" w:rsidTr="003E1AE9">
      <w:tc>
        <w:tcPr>
          <w:tcW w:w="867" w:type="pct"/>
        </w:tcPr>
        <w:p w14:paraId="404C0ED7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13AC974C" wp14:editId="5F34F0E2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0E22EC3" w14:textId="6A793145" w:rsidR="00FD315C" w:rsidRDefault="003F0F8E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4028D4D1" w14:textId="05AE97D8" w:rsidR="00FD315C" w:rsidRDefault="003F0F8E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Foot Left</w:t>
          </w:r>
        </w:p>
      </w:tc>
      <w:tc>
        <w:tcPr>
          <w:tcW w:w="0" w:type="auto"/>
          <w:vAlign w:val="bottom"/>
        </w:tcPr>
        <w:p w14:paraId="797937EE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975D7ED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3C7A9213" w14:textId="77777777" w:rsidTr="00BF0BC4">
      <w:tc>
        <w:tcPr>
          <w:tcW w:w="1908" w:type="dxa"/>
        </w:tcPr>
        <w:p w14:paraId="0EE7DD19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D0A09BD" wp14:editId="55243FE5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7019C333" w14:textId="4EEF1E01" w:rsidR="00FD315C" w:rsidRDefault="003F0F8E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2762616F" w14:textId="404ADABA" w:rsidR="00FD315C" w:rsidRDefault="003F0F8E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Foot Left</w:t>
          </w:r>
        </w:p>
      </w:tc>
      <w:tc>
        <w:tcPr>
          <w:tcW w:w="360" w:type="dxa"/>
          <w:vAlign w:val="bottom"/>
        </w:tcPr>
        <w:p w14:paraId="04409401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542C715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24748" w14:textId="77777777" w:rsidR="003F0F8E" w:rsidRDefault="003F0F8E" w:rsidP="00F25CD7">
      <w:pPr>
        <w:spacing w:after="0" w:line="240" w:lineRule="auto"/>
      </w:pPr>
      <w:r>
        <w:separator/>
      </w:r>
    </w:p>
  </w:footnote>
  <w:footnote w:type="continuationSeparator" w:id="0">
    <w:p w14:paraId="49AEA421" w14:textId="77777777" w:rsidR="003F0F8E" w:rsidRDefault="003F0F8E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8E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0F8E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15B1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56C2"/>
  <w15:docId w15:val="{421812C3-6E21-4C08-ABFB-4F3794E7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0</TotalTime>
  <Pages>11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Allen Sales</dc:creator>
  <cp:lastModifiedBy>Allen Sales</cp:lastModifiedBy>
  <cp:revision>1</cp:revision>
  <dcterms:created xsi:type="dcterms:W3CDTF">2025-04-08T17:08:00Z</dcterms:created>
  <dcterms:modified xsi:type="dcterms:W3CDTF">2025-04-08T17:08:00Z</dcterms:modified>
</cp:coreProperties>
</file>